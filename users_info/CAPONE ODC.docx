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A2" w:rsidRDefault="005027A2"/>
    <w:p w:rsidR="006008B0" w:rsidRDefault="008C35D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0076036" wp14:editId="0602B703">
                <wp:simplePos x="0" y="0"/>
                <wp:positionH relativeFrom="column">
                  <wp:posOffset>427990</wp:posOffset>
                </wp:positionH>
                <wp:positionV relativeFrom="paragraph">
                  <wp:posOffset>685800</wp:posOffset>
                </wp:positionV>
                <wp:extent cx="2466975" cy="276225"/>
                <wp:effectExtent l="0" t="0" r="0" b="0"/>
                <wp:wrapSquare wrapText="bothSides"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5027A2" w:rsidRDefault="008C35D2" w:rsidP="008C35D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ODC pillar occupied seating place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76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7pt;margin-top:54pt;width:194.25pt;height:21.7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" filled="f" stroked="f">
                <v:textbox>
                  <w:txbxContent>
                    <w:p w:rsidR="008C35D2" w:rsidRPr="005027A2" w:rsidRDefault="008C35D2" w:rsidP="008C35D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ODC pillar occupied seating place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B76ED04" wp14:editId="7C6F9BCD">
                <wp:simplePos x="0" y="0"/>
                <wp:positionH relativeFrom="margin">
                  <wp:align>left</wp:align>
                </wp:positionH>
                <wp:positionV relativeFrom="paragraph">
                  <wp:posOffset>714375</wp:posOffset>
                </wp:positionV>
                <wp:extent cx="419100" cy="238125"/>
                <wp:effectExtent l="0" t="0" r="19050" b="28575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2" w:rsidRPr="008C35D2" w:rsidRDefault="008C35D2" w:rsidP="008C35D2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6ED04" id="Rectangle 386" o:spid="_x0000_s1027" style="position:absolute;margin-left:0;margin-top:56.25pt;width:33pt;height:18.75pt;z-index:251810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" fillcolor="#9cc2e5 [1940]" strokecolor="#1f4d78 [1604]" strokeweight="1pt">
                <v:textbox>
                  <w:txbxContent>
                    <w:p w:rsidR="008C35D2" w:rsidRPr="008C35D2" w:rsidRDefault="008C35D2" w:rsidP="008C35D2">
                      <w:pPr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60B8F025" wp14:editId="31E1B234">
                <wp:simplePos x="0" y="0"/>
                <wp:positionH relativeFrom="column">
                  <wp:posOffset>5581650</wp:posOffset>
                </wp:positionH>
                <wp:positionV relativeFrom="paragraph">
                  <wp:posOffset>1200150</wp:posOffset>
                </wp:positionV>
                <wp:extent cx="676275" cy="276225"/>
                <wp:effectExtent l="0" t="0" r="0" b="0"/>
                <wp:wrapSquare wrapText="bothSides"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8C35D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F025" id="_x0000_s1028" type="#_x0000_t202" style="position:absolute;margin-left:439.5pt;margin-top:94.5pt;width:53.25pt;height:21.7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" filled="f" stroked="f">
                <v:textbox>
                  <w:txbxContent>
                    <w:p w:rsidR="008C35D2" w:rsidRPr="001552CB" w:rsidRDefault="008C35D2" w:rsidP="008C35D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27A2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66BCA85" wp14:editId="004534E0">
                <wp:simplePos x="0" y="0"/>
                <wp:positionH relativeFrom="column">
                  <wp:posOffset>428625</wp:posOffset>
                </wp:positionH>
                <wp:positionV relativeFrom="paragraph">
                  <wp:posOffset>371475</wp:posOffset>
                </wp:positionV>
                <wp:extent cx="1438275" cy="276225"/>
                <wp:effectExtent l="0" t="0" r="0" b="0"/>
                <wp:wrapSquare wrapText="bothSides"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5027A2" w:rsidRDefault="008C35D2" w:rsidP="005027A2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Vacant Cubical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CA85" id="_x0000_s1029" type="#_x0000_t202" style="position:absolute;margin-left:33.75pt;margin-top:29.25pt;width:113.25pt;height:21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" filled="f" stroked="f">
                <v:textbox>
                  <w:txbxContent>
                    <w:p w:rsidR="008C35D2" w:rsidRPr="005027A2" w:rsidRDefault="008C35D2" w:rsidP="005027A2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Vacant Cubical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7A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04B670" wp14:editId="08D78F01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419100" cy="238125"/>
                <wp:effectExtent l="0" t="0" r="19050" b="2857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2" w:rsidRPr="005027A2" w:rsidRDefault="008C35D2" w:rsidP="005027A2">
                            <w:pPr>
                              <w:jc w:val="center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4B670" id="Rectangle 383" o:spid="_x0000_s1030" style="position:absolute;margin-left:0;margin-top:30pt;width:33pt;height:18.75pt;z-index:251804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" fillcolor="#5b9bd5 [3204]" strokecolor="#1f4d78 [1604]" strokeweight="1pt">
                <v:textbox>
                  <w:txbxContent>
                    <w:p w:rsidR="008C35D2" w:rsidRPr="005027A2" w:rsidRDefault="008C35D2" w:rsidP="005027A2">
                      <w:pPr>
                        <w:jc w:val="center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027A2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7DC3B37E" wp14:editId="57C9E827">
                <wp:simplePos x="0" y="0"/>
                <wp:positionH relativeFrom="column">
                  <wp:posOffset>3495675</wp:posOffset>
                </wp:positionH>
                <wp:positionV relativeFrom="paragraph">
                  <wp:posOffset>19050</wp:posOffset>
                </wp:positionV>
                <wp:extent cx="676275" cy="276225"/>
                <wp:effectExtent l="0" t="0" r="0" b="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6E079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552CB">
                              <w:rPr>
                                <w:b/>
                                <w:sz w:val="28"/>
                              </w:rPr>
                              <w:t>VCON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B37E" id="_x0000_s1031" type="#_x0000_t202" style="position:absolute;margin-left:275.25pt;margin-top:1.5pt;width:53.25pt;height:21.7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" filled="f" stroked="f">
                <v:textbox>
                  <w:txbxContent>
                    <w:p w:rsidR="008C35D2" w:rsidRPr="001552CB" w:rsidRDefault="008C35D2" w:rsidP="006E0798">
                      <w:pPr>
                        <w:rPr>
                          <w:b/>
                          <w:sz w:val="28"/>
                        </w:rPr>
                      </w:pPr>
                      <w:r w:rsidRPr="001552CB">
                        <w:rPr>
                          <w:b/>
                          <w:sz w:val="28"/>
                        </w:rPr>
                        <w:t>VCON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7A2"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7DBF1E9" wp14:editId="4BDC7E5D">
                <wp:simplePos x="0" y="0"/>
                <wp:positionH relativeFrom="column">
                  <wp:posOffset>3152775</wp:posOffset>
                </wp:positionH>
                <wp:positionV relativeFrom="paragraph">
                  <wp:posOffset>-85725</wp:posOffset>
                </wp:positionV>
                <wp:extent cx="3048000" cy="514350"/>
                <wp:effectExtent l="0" t="0" r="19050" b="1905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514350"/>
                          <a:chOff x="0" y="0"/>
                          <a:chExt cx="3048000" cy="514350"/>
                        </a:xfrm>
                      </wpg:grpSpPr>
                      <wpg:grpSp>
                        <wpg:cNvPr id="358" name="Group 358"/>
                        <wpg:cNvGrpSpPr/>
                        <wpg:grpSpPr>
                          <a:xfrm>
                            <a:off x="0" y="276225"/>
                            <a:ext cx="3048000" cy="238125"/>
                            <a:chOff x="0" y="0"/>
                            <a:chExt cx="3048000" cy="238125"/>
                          </a:xfrm>
                        </wpg:grpSpPr>
                        <wpg:grpSp>
                          <wpg:cNvPr id="359" name="Group 359"/>
                          <wpg:cNvGrpSpPr/>
                          <wpg:grpSpPr>
                            <a:xfrm>
                              <a:off x="1752600" y="0"/>
                              <a:ext cx="1295400" cy="238125"/>
                              <a:chOff x="0" y="0"/>
                              <a:chExt cx="1295400" cy="238125"/>
                            </a:xfrm>
                          </wpg:grpSpPr>
                          <wps:wsp>
                            <wps:cNvPr id="360" name="Rectangle 360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1" name="Rectangle 361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" name="Rectangle 362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3" name="Group 363"/>
                          <wpg:cNvGrpSpPr/>
                          <wpg:grpSpPr>
                            <a:xfrm>
                              <a:off x="438150" y="0"/>
                              <a:ext cx="1295400" cy="238125"/>
                              <a:chOff x="0" y="0"/>
                              <a:chExt cx="1295400" cy="238125"/>
                            </a:xfrm>
                          </wpg:grpSpPr>
                          <wps:wsp>
                            <wps:cNvPr id="364" name="Rectangle 364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5" name="Rectangle 365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6" name="Rectangle 366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7" name="Rectangle 367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6E07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8" name="Group 368"/>
                        <wpg:cNvGrpSpPr/>
                        <wpg:grpSpPr>
                          <a:xfrm>
                            <a:off x="0" y="0"/>
                            <a:ext cx="3048000" cy="238125"/>
                            <a:chOff x="0" y="0"/>
                            <a:chExt cx="3048000" cy="238125"/>
                          </a:xfrm>
                        </wpg:grpSpPr>
                        <wpg:grpSp>
                          <wpg:cNvPr id="369" name="Group 369"/>
                          <wpg:cNvGrpSpPr/>
                          <wpg:grpSpPr>
                            <a:xfrm>
                              <a:off x="1752600" y="0"/>
                              <a:ext cx="1295400" cy="238125"/>
                              <a:chOff x="0" y="0"/>
                              <a:chExt cx="1295400" cy="238125"/>
                            </a:xfrm>
                          </wpg:grpSpPr>
                          <wps:wsp>
                            <wps:cNvPr id="370" name="Rectangle 370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1" name="Rectangle 371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2" name="Rectangle 372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3" name="Group 373"/>
                          <wpg:cNvGrpSpPr/>
                          <wpg:grpSpPr>
                            <a:xfrm>
                              <a:off x="438150" y="0"/>
                              <a:ext cx="1295400" cy="238125"/>
                              <a:chOff x="0" y="0"/>
                              <a:chExt cx="1295400" cy="238125"/>
                            </a:xfrm>
                          </wpg:grpSpPr>
                          <wps:wsp>
                            <wps:cNvPr id="374" name="Rectangle 374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5" name="Rectangle 375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6" name="Rectangle 376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7" name="Rectangle 377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6E07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DBF1E9" id="Group 357" o:spid="_x0000_s1032" style="position:absolute;margin-left:248.25pt;margin-top:-6.75pt;width:240pt;height:40.5pt;z-index:251798528" coordsize="3048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">
                <v:group id="Group 358" o:spid="_x0000_s1033" style="position:absolute;top:2762;width:30480;height:2381" coordsize="30480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<v:group id="Group 359" o:spid="_x0000_s1034" style="position:absolute;left:17526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  <v:rect id="Rectangle 360" o:spid="_x0000_s1035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zzx8IA&#10;AADcAAAADwAAAGRycy9kb3ducmV2LnhtbERP3WrCMBS+F/YO4Qx2Z1Md1FGN4gYbTkSp3QMcmmNb&#10;bE66JtX69uZC8PLj+1+sBtOIC3WutqxgEsUgiAuray4V/OXf4w8QziNrbCyTghs5WC1fRgtMtb1y&#10;RpejL0UIYZeigsr7NpXSFRUZdJFtiQN3sp1BH2BXSt3hNYSbRk7jOJEGaw4NFbb0VVFxPvZGQb5x&#10;yX8/zfx29pnvfmfr/vCT7ZV6ex3WcxCeBv8UP9wbreA9CfPDmXA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7PPHwgAAANwAAAAPAAAAAAAAAAAAAAAAAJgCAABkcnMvZG93&#10;bnJldi54bWxQSwUGAAAAAAQABAD1AAAAhwMAAAAA&#10;" fillcolor="#44546a [3215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61" o:spid="_x0000_s1036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BWXMUA&#10;AADcAAAADwAAAGRycy9kb3ducmV2LnhtbESP0WrCQBRE3wX/YbkF3+pGhViiq6jQoqUoMf2AS/aa&#10;hGbvxuxG4993CwUfh5k5wyzXvanFjVpXWVYwGUcgiHOrKy4UfGfvr28gnEfWWFsmBQ9ysF4NB0tM&#10;tL1zSrezL0SAsEtQQel9k0jp8pIMurFtiIN3sa1BH2RbSN3iPcBNLadRFEuDFYeFEhvalZT/nDuj&#10;INu7+NpNU/8532Zfh/mmO32kR6VGL/1mAcJT75/h//ZeK5jFE/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oFZcxQAAANwAAAAPAAAAAAAAAAAAAAAAAJgCAABkcnMv&#10;ZG93bnJldi54bWxQSwUGAAAAAAQABAD1AAAAigMAAAAA&#10;" fillcolor="#44546a [3215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62" o:spid="_x0000_s1037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LIK8UA&#10;AADcAAAADwAAAGRycy9kb3ducmV2LnhtbESP0WrCQBRE34X+w3IF33RjhFhSV7FCiy1iiekHXLK3&#10;SWj2bsxuNP37riD4OMzMGWa1GUwjLtS52rKC+SwCQVxYXXOp4Dt/mz6DcB5ZY2OZFPyRg836abTC&#10;VNsrZ3Q5+VIECLsUFVTet6mUrqjIoJvZljh4P7Yz6IPsSqk7vAa4aWQcRYk0WHNYqLClXUXF76k3&#10;CvK9S859nPnP5Wt++Fhu+6/37KjUZDxsX0B4GvwjfG/vtYJFEsPtTD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sgrxQAAANwAAAAPAAAAAAAAAAAAAAAAAJgCAABkcnMv&#10;ZG93bnJldi54bWxQSwUGAAAAAAQABAD1AAAAigMAAAAA&#10;" fillcolor="#44546a [3215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63" o:spid="_x0000_s1038" style="position:absolute;left:4381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364" o:spid="_x0000_s1039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CG4ccA&#10;AADcAAAADwAAAGRycy9kb3ducmV2LnhtbESPT2vCQBTE74V+h+UVehHdaCWW6CpVWunBi3+geHtk&#10;X7Mh2bchuybpt+8WhB6HmfkNs9oMthYdtb50rGA6SUAQ506XXCi4nD/GryB8QNZYOyYFP+Rhs358&#10;WGGmXc9H6k6hEBHCPkMFJoQmk9Lnhiz6iWuIo/ftWoshyraQusU+wm0tZ0mSSoslxwWDDe0M5dXp&#10;ZhXsryM/O3zt54uquPXmvTK2222Ven4a3pYgAg3hP3xvf2oFL+kc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QhuHHAAAA3AAAAA8AAAAAAAAAAAAAAAAAmAIAAGRy&#10;cy9kb3ducmV2LnhtbFBLBQYAAAAABAAEAPUAAACMAwAAAAA=&#10;" fillcolor="#bf8f00 [2407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65" o:spid="_x0000_s1040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wjesYA&#10;AADcAAAADwAAAGRycy9kb3ducmV2LnhtbESPQWvCQBSE74X+h+UJvRTd1LYq0VVUqnjwUhVKb4/s&#10;MxuSfRuya5L+e7dQ6HGYmW+Yxaq3lWip8YVjBS+jBARx5nTBuYLLeTecgfABWWPlmBT8kIfV8vFh&#10;gal2HX9Sewq5iBD2KSowIdSplD4zZNGPXE0cvatrLIYom1zqBrsIt5UcJ8lEWiw4LhisaWsoK083&#10;q2D//ezHx6/927TMb535KI1ttxulngb9eg4iUB/+w3/tg1bwOnm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wjesYAAADcAAAADwAAAAAAAAAAAAAAAACYAgAAZHJz&#10;L2Rvd25yZXYueG1sUEsFBgAAAAAEAAQA9QAAAIsDAAAAAA==&#10;" fillcolor="#bf8f00 [2407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66" o:spid="_x0000_s1041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nOKMUA&#10;AADcAAAADwAAAGRycy9kb3ducmV2LnhtbESP0WrCQBRE3wX/YbmFvtVNLcSSuooKLSpiiekHXLLX&#10;JJi9G7MbjX/vCgUfh5k5w0znvanFhVpXWVbwPopAEOdWV1wo+Mu+3z5BOI+ssbZMCm7kYD4bDqaY&#10;aHvllC4HX4gAYZeggtL7JpHS5SUZdCPbEAfvaFuDPsi2kLrFa4CbWo6jKJYGKw4LJTa0Kik/HTqj&#10;IFu7+NyNU7+dLLPdZrLofn/SvVKvL/3iC4Sn3j/D/+21VvARx/A4E46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Sc4oxQAAANwAAAAPAAAAAAAAAAAAAAAAAJgCAABkcnMv&#10;ZG93bnJldi54bWxQSwUGAAAAAAQABAD1AAAAigMAAAAA&#10;" fillcolor="#44546a [3215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rect id="Rectangle 367" o:spid="_x0000_s1042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IYlsYA&#10;AADcAAAADwAAAGRycy9kb3ducmV2LnhtbESPQWvCQBSE74X+h+UVvIhutKIldRWVVjz0UhWkt0f2&#10;NRuSfRuya5L+e1cQehxm5htmue5tJVpqfOFYwWScgCDOnC44V3A+fY7eQPiArLFyTAr+yMN69fy0&#10;xFS7jr+pPYZcRAj7FBWYEOpUSp8ZsujHriaO3q9rLIYom1zqBrsIt5WcJslcWiw4LhisaWcoK49X&#10;q2D/M/TTr8t+tijza2c+SmPb3VapwUu/eQcRqA//4Uf7oBW8zhdwP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IYlsYAAADcAAAADwAAAAAAAAAAAAAAAACYAgAAZHJz&#10;L2Rvd25yZXYueG1sUEsFBgAAAAAEAAQA9QAAAIsDAAAAAA==&#10;" fillcolor="#bf8f00 [2407]" strokecolor="#1f4d78 [1604]" strokeweight="1pt">
                    <v:textbox>
                      <w:txbxContent>
                        <w:p w:rsidR="008C35D2" w:rsidRDefault="008C35D2" w:rsidP="006E079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68" o:spid="_x0000_s1043" style="position:absolute;width:30480;height:2381" coordsize="30480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<v:group id="Group 369" o:spid="_x0000_s1044" style="position:absolute;left:17526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  <v:rect id="Rectangle 370" o:spid="_x0000_s1045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lGsIA&#10;AADcAAAADwAAAGRycy9kb3ducmV2LnhtbERP3WrCMBS+F/YO4Qx2Z1Md2FGN4gYbTkSp3QMcmmNb&#10;bE66JtX69uZC8PLj+1+sBtOIC3WutqxgEsUgiAuray4V/OXf4w8QziNrbCyTghs5WC1fRgtMtb1y&#10;RpejL0UIYZeigsr7NpXSFRUZdJFtiQN3sp1BH2BXSt3hNYSbRk7jeCYN1hwaKmzpq6LifOyNgnzj&#10;Zv/9NPPb5DPf/Sbr/vCT7ZV6ex3WcxCeBv8UP9wbreA9CfPDmXA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WUawgAAANwAAAAPAAAAAAAAAAAAAAAAAJgCAABkcnMvZG93&#10;bnJldi54bWxQSwUGAAAAAAQABAD1AAAAhwMAAAAA&#10;" fillcolor="#44546a [3215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71" o:spid="_x0000_s1046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nAgcUA&#10;AADcAAAADwAAAGRycy9kb3ducmV2LnhtbESP0WrCQBRE3wv+w3ILvtWNCqZEV1GhRaUoMf2AS/aa&#10;hGbvxuxG49+7hUIfh5k5wyxWvanFjVpXWVYwHkUgiHOrKy4UfGcfb+8gnEfWWFsmBQ9ysFoOXhaY&#10;aHvnlG5nX4gAYZeggtL7JpHS5SUZdCPbEAfvYluDPsi2kLrFe4CbWk6iaCYNVhwWSmxoW1L+c+6M&#10;gmznZtdukvpDvMm+9vG6O32mR6WGr/16DsJT7//Df+2dVjCNx/B7Jh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ecCBxQAAANwAAAAPAAAAAAAAAAAAAAAAAJgCAABkcnMv&#10;ZG93bnJldi54bWxQSwUGAAAAAAQABAD1AAAAigMAAAAA&#10;" fillcolor="#44546a [3215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72" o:spid="_x0000_s1047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te9sUA&#10;AADcAAAADwAAAGRycy9kb3ducmV2LnhtbESP0WrCQBRE34X+w3IF33RjBFNSV7FCi5ViiekHXLK3&#10;SWj2bsxuNP17tyD4OMzMGWa1GUwjLtS52rKC+SwCQVxYXXOp4Dt/mz6DcB5ZY2OZFPyRg836abTC&#10;VNsrZ3Q5+VIECLsUFVTet6mUrqjIoJvZljh4P7Yz6IPsSqk7vAa4aWQcRUtpsOawUGFLu4qK31Nv&#10;FOR7tzz3ceYPyWv++ZFs+6/37KjUZDxsX0B4GvwjfG/vtYJFEsP/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q172xQAAANwAAAAPAAAAAAAAAAAAAAAAAJgCAABkcnMv&#10;ZG93bnJldi54bWxQSwUGAAAAAAQABAD1AAAAigMAAAAA&#10;" fillcolor="#44546a [3215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73" o:spid="_x0000_s1048" style="position:absolute;left:4381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<v:rect id="Rectangle 374" o:spid="_x0000_s1049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QPMYA&#10;AADcAAAADwAAAGRycy9kb3ducmV2LnhtbESPQWvCQBSE74X+h+UVepG60YpKdJUqrfTgxVgQb4/s&#10;azYk+zZk1yT9992C0OMwM98w6+1ga9FR60vHCibjBARx7nTJhYKv88fLEoQPyBprx6TghzxsN48P&#10;a0y16/lEXRYKESHsU1RgQmhSKX1uyKIfu4Y4et+utRiibAupW+wj3NZymiRzabHkuGCwob2hvMpu&#10;VsHhOvLT4+UwW1TFrTfvlbHdfqfU89PwtgIRaAj/4Xv7Uyt4Xczg70w8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kQPMYAAADcAAAADwAAAAAAAAAAAAAAAACYAgAAZHJz&#10;L2Rvd25yZXYueG1sUEsFBgAAAAAEAAQA9QAAAIsDAAAAAA==&#10;" fillcolor="#bf8f00 [2407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75" o:spid="_x0000_s1050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1p8cA&#10;AADcAAAADwAAAGRycy9kb3ducmV2LnhtbESPT2vCQBTE74V+h+UJvRTd1FYtqauotOLBi39AvD2y&#10;z2xI9m3Irkn67buFQo/DzPyGmS97W4mWGl84VvAySkAQZ04XnCs4n76G7yB8QNZYOSYF3+RhuXh8&#10;mGOqXccHao8hFxHCPkUFJoQ6ldJnhiz6kauJo3dzjcUQZZNL3WAX4baS4ySZSosFxwWDNW0MZeXx&#10;bhVsr89+vL9s32Zlfu/MZ2lsu1kr9TToVx8gAvXhP/zX3mkFr7MJ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FtafHAAAA3AAAAA8AAAAAAAAAAAAAAAAAmAIAAGRy&#10;cy9kb3ducmV2LnhtbFBLBQYAAAAABAAEAPUAAACMAwAAAAA=&#10;" fillcolor="#bf8f00 [2407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76" o:spid="_x0000_s1051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BY9cUA&#10;AADcAAAADwAAAGRycy9kb3ducmV2LnhtbESP0WrCQBRE34X+w3IF3+pGhaSkrmKFFpViiekHXLK3&#10;SWj2bsxuNP69Wyj4OMzMGWa5HkwjLtS52rKC2TQCQVxYXXOp4Dt/f34B4TyyxsYyKbiRg/XqabTE&#10;VNsrZ3Q5+VIECLsUFVTet6mUrqjIoJvaljh4P7Yz6IPsSqk7vAa4aeQ8imJpsOawUGFL24qK31Nv&#10;FOQ7F5/7eeYPyVv+uU82/ddHdlRqMh42ryA8Df4R/m/vtIJFEsPfmXA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kFj1xQAAANwAAAAPAAAAAAAAAAAAAAAAAJgCAABkcnMv&#10;ZG93bnJldi54bWxQSwUGAAAAAAQABAD1AAAAigMAAAAA&#10;" fillcolor="#44546a [3215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rect id="Rectangle 377" o:spid="_x0000_s1052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uOS8YA&#10;AADcAAAADwAAAGRycy9kb3ducmV2LnhtbESPQWvCQBSE7wX/w/KEXoputMWU6CpWVHrwohZKb4/s&#10;MxuSfRuya5L++26h0OMwM98wq81ga9FR60vHCmbTBARx7nTJhYKP62HyCsIHZI21Y1LwTR4269HD&#10;CjPtej5TdwmFiBD2GSowITSZlD43ZNFPXUMcvZtrLYYo20LqFvsIt7WcJ8lCWiw5LhhsaGcory53&#10;q+D49eTnp8/jS1oV997sK2O73ZtSj+NhuwQRaAj/4b/2u1bwnKbweyY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uOS8YAAADcAAAADwAAAAAAAAAAAAAAAACYAgAAZHJz&#10;L2Rvd25yZXYueG1sUEsFBgAAAAAEAAQA9QAAAIsDAAAAAA==&#10;" fillcolor="#bf8f00 [2407]" strokecolor="#1f4d78 [1604]" strokeweight="1pt">
                    <v:textbox>
                      <w:txbxContent>
                        <w:p w:rsidR="008C35D2" w:rsidRDefault="008C35D2" w:rsidP="006E079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5027A2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64E8A667" wp14:editId="4C44977B">
                <wp:simplePos x="0" y="0"/>
                <wp:positionH relativeFrom="column">
                  <wp:posOffset>3162300</wp:posOffset>
                </wp:positionH>
                <wp:positionV relativeFrom="paragraph">
                  <wp:posOffset>581025</wp:posOffset>
                </wp:positionV>
                <wp:extent cx="3048000" cy="514350"/>
                <wp:effectExtent l="0" t="0" r="19050" b="1905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514350"/>
                          <a:chOff x="0" y="0"/>
                          <a:chExt cx="3048000" cy="514350"/>
                        </a:xfrm>
                        <a:solidFill>
                          <a:schemeClr val="tx2"/>
                        </a:solidFill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0" y="276225"/>
                            <a:ext cx="3048000" cy="238125"/>
                            <a:chOff x="0" y="0"/>
                            <a:chExt cx="3048000" cy="238125"/>
                          </a:xfrm>
                          <a:grpFill/>
                        </wpg:grpSpPr>
                        <wpg:grpSp>
                          <wpg:cNvPr id="338" name="Group 338"/>
                          <wpg:cNvGrpSpPr/>
                          <wpg:grpSpPr>
                            <a:xfrm>
                              <a:off x="175260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339" name="Rectangle 339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0" name="Rectangle 340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Rectangle 341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2" name="Group 342"/>
                          <wpg:cNvGrpSpPr/>
                          <wpg:grpSpPr>
                            <a:xfrm>
                              <a:off x="43815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343" name="Rectangle 343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" name="Rectangle 344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Rectangle 345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6" name="Rectangle 346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6E07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7" name="Group 347"/>
                        <wpg:cNvGrpSpPr/>
                        <wpg:grpSpPr>
                          <a:xfrm>
                            <a:off x="0" y="0"/>
                            <a:ext cx="3048000" cy="238125"/>
                            <a:chOff x="0" y="0"/>
                            <a:chExt cx="3048000" cy="238125"/>
                          </a:xfrm>
                          <a:grpFill/>
                        </wpg:grpSpPr>
                        <wpg:grpSp>
                          <wpg:cNvPr id="348" name="Group 348"/>
                          <wpg:cNvGrpSpPr/>
                          <wpg:grpSpPr>
                            <a:xfrm>
                              <a:off x="175260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349" name="Rectangle 349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" name="Rectangle 350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Rectangle 351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2" name="Group 352"/>
                          <wpg:cNvGrpSpPr/>
                          <wpg:grpSpPr>
                            <a:xfrm>
                              <a:off x="43815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353" name="Rectangle 353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4" name="Rectangle 354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Rectangle 355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6" name="Rectangle 356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6E07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8A667" id="Group 336" o:spid="_x0000_s1053" style="position:absolute;margin-left:249pt;margin-top:45.75pt;width:240pt;height:40.5pt;z-index:251796480" coordsize="3048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">
                <v:group id="Group 337" o:spid="_x0000_s1054" style="position:absolute;top:2762;width:30480;height:2381" coordsize="30480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group id="Group 338" o:spid="_x0000_s1055" style="position:absolute;left:17526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ect id="Rectangle 339" o:spid="_x0000_s1056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2oLsUA&#10;AADcAAAADwAAAGRycy9kb3ducmV2LnhtbESPQWvCQBSE74L/YXkFb7pRUWrqKrEgiAXBKGJvj+wz&#10;Cc2+TbOrxn/vFoQeh5n5hpkvW1OJGzWutKxgOIhAEGdWl5wrOB7W/XcQziNrrCyTggc5WC66nTnG&#10;2t55T7fU5yJA2MWooPC+jqV0WUEG3cDWxMG72MagD7LJpW7wHuCmkqMomkqDJYeFAmv6LCj7Sa9G&#10;wWk/udBqNT3K3XfymwzTTfu1PSvVe2uTDxCeWv8ffrU3WsF4PIO/M+EI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Pagu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40" o:spid="_x0000_s1057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FyzsMA&#10;AADcAAAADwAAAGRycy9kb3ducmV2LnhtbERPy4rCMBTdC/5DuII7TR0fSMcoVRDEAcGOiO4uzbUt&#10;09x0mqj17ycLYZaH816sWlOJBzWutKxgNIxAEGdWl5wrOH1vB3MQziNrrCyTghc5WC27nQXG2j75&#10;SI/U5yKEsItRQeF9HUvpsoIMuqGtiQN3s41BH2CTS93gM4SbSn5E0UwaLDk0FFjTpqDsJ70bBefj&#10;9Ebr9ewkD9fkNxmlu/Zrf1Gq32uTTxCeWv8vfrt3WsF4EuaHM+E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FyzsMAAADcAAAADwAAAAAAAAAAAAAAAACYAgAAZHJzL2Rv&#10;d25yZXYueG1sUEsFBgAAAAAEAAQA9QAAAIgDAAAAAA=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41" o:spid="_x0000_s1058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3XVccA&#10;AADcAAAADwAAAGRycy9kb3ducmV2LnhtbESP3WrCQBSE74W+w3IKvdNNapWSupEoCNKCYCqlvTtk&#10;T35o9mzMbjV9e1cQvBxm5htmsRxMK07Uu8aygngSgSAurG64UnD43IxfQTiPrLG1TAr+ycEyfRgt&#10;MNH2zHs65b4SAcIuQQW1910ipStqMugmtiMOXml7gz7IvpK6x3OAm1Y+R9FcGmw4LNTY0bqm4jf/&#10;Mwq+9rOSVqv5Qe5+smMW59vh4/1bqafHIXsD4Wnw9/CtvdUKpi8xXM+EIyD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pN11X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42" o:spid="_x0000_s1059" style="position:absolute;left:4381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rect id="Rectangle 343" o:spid="_x0000_s1060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PsucYA&#10;AADcAAAADwAAAGRycy9kb3ducmV2LnhtbESPQWvCQBSE7wX/w/KE3upGrUGiq8RCQVoQjCJ6e2Sf&#10;STD7Nma3mv77bkHwOMzMN8x82Zla3Kh1lWUFw0EEgji3uuJCwX73+TYF4TyyxtoyKfglB8tF72WO&#10;ibZ33tIt84UIEHYJKii9bxIpXV6SQTewDXHwzrY16INsC6lbvAe4qeUoimJpsOKwUGJDHyXll+zH&#10;KDhsJ2dareK93JzSazrM1t3311Gp136XzkB46vwz/GivtYLx+xj+z4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Psuc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44" o:spid="_x0000_s1061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p0zcYA&#10;AADcAAAADwAAAGRycy9kb3ducmV2LnhtbESP3WrCQBSE7wXfYTmCd7qx/iCpq8RCQSwIpiJ6d8ge&#10;k9Ds2TS7avr2riD0cpiZb5jFqjWVuFHjSssKRsMIBHFmdcm5gsP352AOwnlkjZVlUvBHDlbLbmeB&#10;sbZ33tMt9bkIEHYxKii8r2MpXVaQQTe0NXHwLrYx6INscqkbvAe4qeRbFM2kwZLDQoE1fRSU/aRX&#10;o+C4n15ovZ4d5O6c/CajdNN+bU9K9Xtt8g7CU+v/w6/2RisYTybwPBOO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jp0zc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45" o:spid="_x0000_s1062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bRVsYA&#10;AADcAAAADwAAAGRycy9kb3ducmV2LnhtbESP3WrCQBSE7wXfYTlC73RjqyJpVomFglQomIro3SF7&#10;8kOzZ9PsVuPbdwWhl8PMfMMk69404kKdqy0rmE4iEMS51TWXCg5f7+MlCOeRNTaWScGNHKxXw0GC&#10;sbZX3tMl86UIEHYxKqi8b2MpXV6RQTexLXHwCtsZ9EF2pdQdXgPcNPI5ihbSYM1hocKW3irKv7Nf&#10;o+C4nxe02SwO8vOc/qTTbNvvPk5KPY369BWEp97/hx/trVbwMpvD/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bRVs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rect id="Rectangle 346" o:spid="_x0000_s1063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RPIccA&#10;AADcAAAADwAAAGRycy9kb3ducmV2LnhtbESP3WrCQBSE7wXfYTlC73SjrUHSrBILBakgGKW0d4fs&#10;yQ9mz6bZrca37xYKvRxm5hsm3QymFVfqXWNZwXwWgSAurG64UnA+vU5XIJxH1thaJgV3crBZj0cp&#10;Jtre+EjX3FciQNglqKD2vkukdEVNBt3MdsTBK21v0AfZV1L3eAtw08pFFMXSYMNhocaOXmoqLvm3&#10;UfB+XJa03cZnefjMvrJ5vhv2bx9KPUyG7BmEp8H/h//aO63g8Sm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kTyHHAAAA3AAAAA8AAAAAAAAAAAAAAAAAmAIAAGRy&#10;cy9kb3ducmV2LnhtbFBLBQYAAAAABAAEAPUAAACMAwAAAAA=&#10;" filled="f" strokecolor="#1f4d78 [1604]" strokeweight="1pt">
                    <v:textbox>
                      <w:txbxContent>
                        <w:p w:rsidR="008C35D2" w:rsidRDefault="008C35D2" w:rsidP="006E079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47" o:spid="_x0000_s1064" style="position:absolute;width:30480;height:2381" coordsize="30480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group id="Group 348" o:spid="_x0000_s1065" style="position:absolute;left:17526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  <v:rect id="Rectangle 349" o:spid="_x0000_s1066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vbU8cA&#10;AADcAAAADwAAAGRycy9kb3ducmV2LnhtbESP3WrCQBSE7wt9h+UUvKsbtUqbZpUoCKIgmEpp7w7Z&#10;kx+aPRuzW41v7wqFXg4z8w2TLHrTiDN1rrasYDSMQBDnVtdcKjh+rJ9fQTiPrLGxTAqu5GAxf3xI&#10;MNb2wgc6Z74UAcIuRgWV920spcsrMuiGtiUOXmE7gz7IrpS6w0uAm0aOo2gmDdYcFipsaVVR/pP9&#10;GgWfh2lBy+XsKPff6SkdZZt+t/1SavDUp+8gPPX+P/zX3mgFk5c3uJ8JR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721P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50" o:spid="_x0000_s1067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jkE8MA&#10;AADcAAAADwAAAGRycy9kb3ducmV2LnhtbERPTWvCQBC9F/wPywi91Y0tSomukgiF0IJgKqK3ITsm&#10;wexsmt0m6b/vHgSPj/e93o6mET11rrasYD6LQBAXVtdcKjh+f7y8g3AeWWNjmRT8kYPtZvK0xljb&#10;gQ/U574UIYRdjAoq79tYSldUZNDNbEscuKvtDPoAu1LqDocQbhr5GkVLabDm0FBhS7uKilv+axSc&#10;DosrpenyKPeX5CeZ59n49XlW6nk6JisQnkb/EN/dmVbwtgjz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jkE8MAAADcAAAADwAAAAAAAAAAAAAAAACYAgAAZHJzL2Rv&#10;d25yZXYueG1sUEsFBgAAAAAEAAQA9QAAAIgDAAAAAA=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51" o:spid="_x0000_s1068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BiMYA&#10;AADcAAAADwAAAGRycy9kb3ducmV2LnhtbESPQWvCQBSE74X+h+UVvNVNFEWiq0ShIBUE0yB6e2Sf&#10;STD7Ns1uNf57t1DocZiZb5jFqjeNuFHnassK4mEEgriwuuZSQf718T4D4TyyxsYyKXiQg9Xy9WWB&#10;ibZ3PtAt86UIEHYJKqi8bxMpXVGRQTe0LXHwLrYz6IPsSqk7vAe4aeQoiqbSYM1hocKWNhUV1+zH&#10;KDgeJhdar6e53J/T7zTOtv3u86TU4K1P5yA89f4//NfeagXjSQy/Z8IRkM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RBiM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52" o:spid="_x0000_s1069" style="position:absolute;left:4381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rect id="Rectangle 353" o:spid="_x0000_s1070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p6ZMYA&#10;AADcAAAADwAAAGRycy9kb3ducmV2LnhtbESPQWvCQBSE7wX/w/KE3pqNFaWkrhKFgrQgmAaxt0f2&#10;mQSzb9PsVrf/3i0UPA4z8w2zWAXTiQsNrrWsYJKkIIgrq1uuFZSfb08vIJxH1thZJgW/5GC1HD0s&#10;MNP2ynu6FL4WEcIuQwWN930mpasaMugS2xNH72QHgz7KoZZ6wGuEm04+p+lcGmw5LjTY06ah6lz8&#10;GAWH/exE6/W8lLuv/DufFNvw8X5U6nEc8lcQnoK/h//bW61gOpvC3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p6ZM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54" o:spid="_x0000_s1071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iEMYA&#10;AADcAAAADwAAAGRycy9kb3ducmV2LnhtbESP3WrCQBSE7wXfYTlC73RjqyJpVomFglQomIro3SF7&#10;8kOzZ9PsVuPbdwWhl8PMfMMk69404kKdqy0rmE4iEMS51TWXCg5f7+MlCOeRNTaWScGNHKxXw0GC&#10;sbZX3tMl86UIEHYxKqi8b2MpXV6RQTexLXHwCtsZ9EF2pdQdXgPcNPI5ihbSYM1hocKW3irKv7Nf&#10;o+C4nxe02SwO8vOc/qTTbNvvPk5KPY369BWEp97/hx/trVbwMp/B/Uw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PiEM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55" o:spid="_x0000_s1072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9Hi8YA&#10;AADcAAAADwAAAGRycy9kb3ducmV2LnhtbESPQWvCQBSE70L/w/IK3nSjEpHUVaJQkAqCMUh7e2Sf&#10;SWj2bZrdavz3bqHgcZiZb5jlujeNuFLnassKJuMIBHFhdc2lgvz0PlqAcB5ZY2OZFNzJwXr1Mlhi&#10;ou2Nj3TNfCkChF2CCirv20RKV1Rk0I1tSxy8i+0M+iC7UuoObwFuGjmNork0WHNYqLClbUXFd/Zr&#10;FJyP8YU2m3kuD1/pTzrJdv3+41Op4WufvoHw1Ptn+L+90wpmcQx/Z8IR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9Hi8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rect id="Rectangle 356" o:spid="_x0000_s1073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3Z/MUA&#10;AADcAAAADwAAAGRycy9kb3ducmV2LnhtbESPQWvCQBSE74L/YXlCb7rRYpDUVaIgSAuCUaS9PbLP&#10;JDT7Nma3mv57VxA8DjPzDTNfdqYWV2pdZVnBeBSBIM6trrhQcDxshjMQziNrrC2Tgn9ysFz0e3NM&#10;tL3xnq6ZL0SAsEtQQel9k0jp8pIMupFtiIN3tq1BH2RbSN3iLcBNLSdRFEuDFYeFEhtal5T/Zn9G&#10;wWk/PdNqFR/l7ie9pONs2319fiv1NujSDxCeOv8KP9tbreB9GsPjTDg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dn8xQAAANwAAAAPAAAAAAAAAAAAAAAAAJgCAABkcnMv&#10;ZG93bnJldi54bWxQSwUGAAAAAAQABAD1AAAAigMAAAAA&#10;" filled="f" strokecolor="#1f4d78 [1604]" strokeweight="1pt">
                    <v:textbox>
                      <w:txbxContent>
                        <w:p w:rsidR="008C35D2" w:rsidRDefault="008C35D2" w:rsidP="006E079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5027A2"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E743042" wp14:editId="4A6C475E">
                <wp:simplePos x="0" y="0"/>
                <wp:positionH relativeFrom="column">
                  <wp:posOffset>3162300</wp:posOffset>
                </wp:positionH>
                <wp:positionV relativeFrom="paragraph">
                  <wp:posOffset>1247775</wp:posOffset>
                </wp:positionV>
                <wp:extent cx="3048000" cy="514350"/>
                <wp:effectExtent l="0" t="0" r="19050" b="1905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514350"/>
                          <a:chOff x="0" y="0"/>
                          <a:chExt cx="3048000" cy="514350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0" y="276225"/>
                            <a:ext cx="3048000" cy="238125"/>
                            <a:chOff x="0" y="0"/>
                            <a:chExt cx="3048000" cy="238125"/>
                          </a:xfrm>
                        </wpg:grpSpPr>
                        <wpg:grpSp>
                          <wpg:cNvPr id="317" name="Group 317"/>
                          <wpg:cNvGrpSpPr/>
                          <wpg:grpSpPr>
                            <a:xfrm>
                              <a:off x="1752600" y="0"/>
                              <a:ext cx="1295400" cy="238125"/>
                              <a:chOff x="0" y="0"/>
                              <a:chExt cx="1295400" cy="238125"/>
                            </a:xfrm>
                          </wpg:grpSpPr>
                          <wps:wsp>
                            <wps:cNvPr id="314" name="Rectangle 314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Rectangle 315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Rectangle 316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8" name="Group 318"/>
                          <wpg:cNvGrpSpPr/>
                          <wpg:grpSpPr>
                            <a:xfrm>
                              <a:off x="438150" y="0"/>
                              <a:ext cx="1295400" cy="238125"/>
                              <a:chOff x="0" y="0"/>
                              <a:chExt cx="1295400" cy="238125"/>
                            </a:xfrm>
                          </wpg:grpSpPr>
                          <wps:wsp>
                            <wps:cNvPr id="319" name="Rectangle 319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Rectangle 320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Rectangle 321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3" name="Rectangle 323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6E07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5" name="Group 325"/>
                        <wpg:cNvGrpSpPr/>
                        <wpg:grpSpPr>
                          <a:xfrm>
                            <a:off x="0" y="0"/>
                            <a:ext cx="3048000" cy="238125"/>
                            <a:chOff x="0" y="0"/>
                            <a:chExt cx="3048000" cy="238125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1752600" y="0"/>
                              <a:ext cx="1295400" cy="238125"/>
                              <a:chOff x="0" y="0"/>
                              <a:chExt cx="1295400" cy="238125"/>
                            </a:xfrm>
                          </wpg:grpSpPr>
                          <wps:wsp>
                            <wps:cNvPr id="327" name="Rectangle 327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8" name="Rectangle 328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" name="Rectangle 329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0" name="Group 330"/>
                          <wpg:cNvGrpSpPr/>
                          <wpg:grpSpPr>
                            <a:xfrm>
                              <a:off x="438150" y="0"/>
                              <a:ext cx="1295400" cy="238125"/>
                              <a:chOff x="0" y="0"/>
                              <a:chExt cx="1295400" cy="238125"/>
                            </a:xfrm>
                          </wpg:grpSpPr>
                          <wps:wsp>
                            <wps:cNvPr id="331" name="Rectangle 331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Rectangle 332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Rectangle 333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6E079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4" name="Rectangle 334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6E07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743042" id="Group 335" o:spid="_x0000_s1074" style="position:absolute;margin-left:249pt;margin-top:98.25pt;width:240pt;height:40.5pt;z-index:251794432" coordsize="30480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">
                <v:group id="Group 324" o:spid="_x0000_s1075" style="position:absolute;top:2762;width:30480;height:2381" coordsize="30480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group id="Group 317" o:spid="_x0000_s1076" style="position:absolute;left:17526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rect id="Rectangle 314" o:spid="_x0000_s1077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ihPMIA&#10;AADcAAAADwAAAGRycy9kb3ducmV2LnhtbESPy2rDMBBF94H+g5hCd7HsNrTFiWxKIBAKXTjpBwzW&#10;1HJijYyl+PH3VSHQ5eU+DndXzrYTIw2+dawgS1IQxLXTLTcKvs+H9TsIH5A1do5JwUIeyuJhtcNc&#10;u4krGk+hEXGEfY4KTAh9LqWvDVn0ieuJo/fjBoshyqGResApjttOPqfpq7TYciQY7GlvqL6ebjZC&#10;kKole5v21y8zf7bULRe6LUo9Pc4fWxCB5vAfvrePWsFLtoG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KE8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15" o:spid="_x0000_s1078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Ep8IA&#10;AADcAAAADwAAAGRycy9kb3ducmV2LnhtbESPy2rDMBBF94H+g5hCd7HslrTFiWxKIBAKXTjpBwzW&#10;1HJijYyl+PH3VSHQ5eU+DndXzrYTIw2+dawgS1IQxLXTLTcKvs+H9TsIH5A1do5JwUIeyuJhtcNc&#10;u4krGk+hEXGEfY4KTAh9LqWvDVn0ieuJo/fjBoshyqGResApjttOPqfpq7TYciQY7GlvqL6ebjZC&#10;kKole5v21y8zf7bULRe6LUo9Pc4fWxCB5vAfvrePWsFLtoG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ASn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16" o:spid="_x0000_s1079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aa0MIA&#10;AADcAAAADwAAAGRycy9kb3ducmV2LnhtbESPy2rDMBBF94X+g5hCd7XsFNLiWA4lUAiFLJLmAwZr&#10;ajm2RsaSX39fBQpdXu7jcIv9Yjsx0eAbxwqyJAVBXDndcK3g+v358g7CB2SNnWNSsJKHffn4UGCu&#10;3cxnmi6hFnGEfY4KTAh9LqWvDFn0ieuJo/fjBoshyqGWesA5jttObtJ0Ky02HAkGezoYqtrLaCME&#10;6bxmb/OhPZnlq6FuvdG4KvX8tHzsQARawn/4r33UCl6zLdzPxCM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prQ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18" o:spid="_x0000_s1080" style="position:absolute;left:4381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a9uZs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2vbmbCAAAA3AAAAA8A&#10;AAAAAAAAAAAAAAAAqgIAAGRycy9kb3ducmV2LnhtbFBLBQYAAAAABAAEAPoAAACZAwAAAAA=&#10;">
                    <v:rect id="Rectangle 319" o:spid="_x0000_s1081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kOo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Ale4e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aQ6i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20" o:spid="_x0000_s1082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9tgr4A&#10;AADcAAAADwAAAGRycy9kb3ducmV2LnhtbERPzYrCMBC+C75DGMGbprqwLtUoIgiysAd1H2Boxqba&#10;TEoTbfv2zmFhjx/f/2bX+1q9qI1VYAOLeQaKuAi24tLA7/U4+wIVE7LFOjAZGCjCbjsebTC3oeMz&#10;vS6pVBLCMUcDLqUm1zoWjjzGeWiIhbuF1mMS2JbatthJuK/1Mss+tceKpcFhQwdHxePy9FKCdB4W&#10;q+7w+HH9d0X1cKfnYMx00u/XoBL16V/85z5ZAx9L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/bYK+AAAA3A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21" o:spid="_x0000_s1083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IG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naT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PIGcAAAADc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rect id="Rectangle 323" o:spid="_x0000_s1084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3z9cAA&#10;AADcAAAADwAAAGRycy9kb3ducmV2LnhtbESP3YrCMBCF7wXfIYzgnU1VWKUaRQRBhL3w5wGGZmyq&#10;zaQ00bZvvxGEvTycn4+z3na2Em9qfOlYwTRJQRDnTpdcKLhdD5MlCB+QNVaOSUFPHrab4WCNmXYt&#10;n+l9CYWII+wzVGBCqDMpfW7Iok9cTRy9u2sshiibQuoG2zhuKzlL0x9pseRIMFjT3lD+vLxshCCd&#10;++mi3T9/TXcqqeof9OqVGo+63QpEoC78h7/to1Ywn83h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3z9c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6E079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325" o:spid="_x0000_s1085" style="position:absolute;width:30480;height:2381" coordsize="30480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group id="Group 326" o:spid="_x0000_s1086" style="position:absolute;left:17526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rect id="Rectangle 327" o:spid="_x0000_s1087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19sEA&#10;AADcAAAADwAAAGRycy9kb3ducmV2LnhtbESP3YrCMBCF74V9hzAL3tlUBZWuaVkEQQQvdH2AoZlt&#10;ujaT0kTbvr0RhL08nJ+Psy0G24gHdb52rGCepCCIS6drrhRcf/azDQgfkDU2jknBSB6K/GOyxUy7&#10;ns/0uIRKxBH2GSowIbSZlL40ZNEnriWO3q/rLIYou0rqDvs4bhu5SNOVtFhzJBhsaWeovF3uNkKQ&#10;zuN83e9uJzMca2rGP7qPSk0/h+8vEIGG8B9+tw9awXKxhteZeARk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W9fbBAAAA3AAAAA8AAAAAAAAAAAAAAAAAmAIAAGRycy9kb3du&#10;cmV2LnhtbFBLBQYAAAAABAAEAPUAAACGAwAAAAA=&#10;" fillcolor="#5b9bd5 [3204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28" o:spid="_x0000_s1088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fiHMIA&#10;AADcAAAADwAAAGRycy9kb3ducmV2LnhtbERPTWvCQBC9F/wPywjemk0VRFJXsS1i8VCsCrkO2TEJ&#10;ZmdDdjWpv75zKPT4eN/L9eAadacu1J4NvCQpKOLC25pLA+fT9nkBKkRki41nMvBDAdar0dMSM+t7&#10;/qb7MZZKQjhkaKCKsc20DkVFDkPiW2LhLr5zGAV2pbYd9hLuGj1N07l2WLM0VNjSe0XF9Xhz0vv2&#10;2Owb6r9OdNvtZ5Tn54/DzpjJeNi8goo0xH/xn/vTGphNZa2ckSO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+IcwgAAANwAAAAPAAAAAAAAAAAAAAAAAJgCAABkcnMvZG93&#10;bnJldi54bWxQSwUGAAAAAAQABAD1AAAAhwMAAAAA&#10;" fillcolor="#9cc2e5 [1940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29" o:spid="_x0000_s1089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Hh8QA&#10;AADcAAAADwAAAGRycy9kb3ducmV2LnhtbESPS4vCMBSF9wP+h3AFdzZVQcZqFB+I4mKYUcHtpbm2&#10;xeamNNFWf/1kQJjl4Tw+zmzRmlI8qHaFZQWDKAZBnFpdcKbgfNr2P0E4j6yxtEwKnuRgMe98zDDR&#10;tuEfehx9JsIIuwQV5N5XiZQuzcmgi2xFHLyrrQ36IOtM6hqbMG5KOYzjsTRYcCDkWNE6p/R2vJvA&#10;Xb2Wh5KarxPdd4cRXS7nzfdOqV63XU5BeGr9f/jd3msFo+EE/s6E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rR4fEAAAA3AAAAA8AAAAAAAAAAAAAAAAAmAIAAGRycy9k&#10;b3ducmV2LnhtbFBLBQYAAAAABAAEAPUAAACJAwAAAAA=&#10;" fillcolor="#9cc2e5 [1940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30" o:spid="_x0000_s1090" style="position:absolute;left:4381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rect id="Rectangle 331" o:spid="_x0000_s1091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pexMIA&#10;AADcAAAADwAAAGRycy9kb3ducmV2LnhtbESP3WrCQBCF7wu+wzKCd3WTCq1E1yABoQi90PoAQ3bM&#10;RrOzIbv5e/tuodDLw/n5OPt8so0YqPO1YwXpOgFBXDpdc6Xg9n163YLwAVlj45gUzOQhPyxe9php&#10;N/KFhmuoRBxhn6ECE0KbSelLQxb92rXE0bu7zmKIsquk7nCM47aRb0nyLi3WHAkGWyoMlc9rbyME&#10;6TKnH2Px/DLTuaZmflA/K7VaTscdiEBT+A//tT+1gs0mhd8z8Qj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l7E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32" o:spid="_x0000_s1092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As8AA&#10;AADcAAAADwAAAGRycy9kb3ducmV2LnhtbESP3YrCMBCF7wXfIYzgnU1VWKUaRQRBhL3w5wGGZmyq&#10;zaQ00bZvvxGEvTycn4+z3na2Em9qfOlYwTRJQRDnTpdcKLhdD5MlCB+QNVaOSUFPHrab4WCNmXYt&#10;n+l9CYWII+wzVGBCqDMpfW7Iok9cTRy9u2sshiibQuoG2zhuKzlL0x9pseRIMFjT3lD+vLxshCCd&#10;++mi3T9/TXcqqeof9OqVGo+63QpEoC78h7/to1Ywn8/gcyYeAb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jAs8AAAADcAAAADwAAAAAAAAAAAAAAAACYAgAAZHJzL2Rvd25y&#10;ZXYueG1sUEsFBgAAAAAEAAQA9QAAAIUDAAAAAA==&#10;" fillcolor="#5b9bd5 [3204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33" o:spid="_x0000_s1093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lKMIA&#10;AADcAAAADwAAAGRycy9kb3ducmV2LnhtbESPy2rDMBBF94H+g5hCd4nsGtriRDYlUCiFLpzmAwZr&#10;ajm2RsZS/Pj7KhDo8nIfh3soF9uLiUbfOlaQ7hIQxLXTLTcKzj8f2zcQPiBr7B2TgpU8lMXD5oC5&#10;djNXNJ1CI+II+xwVmBCGXEpfG7Lod24gjt6vGy2GKMdG6hHnOG57+ZwkL9Jiy5FgcKCjobo7XW2E&#10;IFVr+jofu2+zfLXUrxe6rko9PS7vexCBlvAfvrc/tYIsy+B2Jh4B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GUowgAAANwAAAAPAAAAAAAAAAAAAAAAAJgCAABkcnMvZG93&#10;bnJldi54bWxQSwUGAAAAAAQABAD1AAAAhwMAAAAA&#10;" fillcolor="#5b9bd5 [3204]" strokecolor="#1f4d78 [1604]" strokeweight="1pt">
                      <v:textbox>
                        <w:txbxContent>
                          <w:p w:rsidR="008C35D2" w:rsidRDefault="008C35D2" w:rsidP="006E079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rect id="Rectangle 334" o:spid="_x0000_s1094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39XMEA&#10;AADcAAAADwAAAGRycy9kb3ducmV2LnhtbESP3YrCMBCF7wXfIcyCd5q6ikrXVERYEMEL3X2AoZlt&#10;um0mpYm2fXsjCF4ezs/H2e56W4s7tb50rGA+S0AQ506XXCj4/fmebkD4gKyxdkwKBvKwy8ajLaba&#10;dXyh+zUUIo6wT1GBCaFJpfS5IYt+5hri6P251mKIsi2kbrGL47aWn0mykhZLjgSDDR0M5dX1ZiME&#10;6TLM192hOpv+VFI9/NNtUGry0e+/QATqwzv8ah+1gsViCc8z8QjI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d/Vz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6E079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6E0798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457A533" wp14:editId="21696FD1">
                <wp:simplePos x="0" y="0"/>
                <wp:positionH relativeFrom="column">
                  <wp:posOffset>4914900</wp:posOffset>
                </wp:positionH>
                <wp:positionV relativeFrom="paragraph">
                  <wp:posOffset>304800</wp:posOffset>
                </wp:positionV>
                <wp:extent cx="676275" cy="276225"/>
                <wp:effectExtent l="0" t="0" r="0" b="0"/>
                <wp:wrapSquare wrapText="bothSides"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6E0798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A533" id="_x0000_s1095" type="#_x0000_t202" style="position:absolute;margin-left:387pt;margin-top:24pt;width:53.25pt;height:21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" filled="f" stroked="f">
                <v:textbox>
                  <w:txbxContent>
                    <w:p w:rsidR="008C35D2" w:rsidRPr="001552CB" w:rsidRDefault="008C35D2" w:rsidP="006E0798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5C2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1396E8" wp14:editId="629120D7">
                <wp:simplePos x="0" y="0"/>
                <wp:positionH relativeFrom="margin">
                  <wp:align>right</wp:align>
                </wp:positionH>
                <wp:positionV relativeFrom="paragraph">
                  <wp:posOffset>4638675</wp:posOffset>
                </wp:positionV>
                <wp:extent cx="1247775" cy="1552575"/>
                <wp:effectExtent l="0" t="0" r="28575" b="28575"/>
                <wp:wrapNone/>
                <wp:docPr id="313" name="Rounded 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5525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  <w:r>
                              <w:t>CONF_R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396E8" id="Rounded Rectangle 313" o:spid="_x0000_s1096" style="position:absolute;margin-left:47.05pt;margin-top:365.25pt;width:98.25pt;height:122.25pt;z-index:251779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" fillcolor="#375623 [1609]" strokecolor="#1f4d78 [1604]" strokeweight="1pt">
                <v:stroke joinstyle="miter"/>
                <v:textbox>
                  <w:txbxContent>
                    <w:p w:rsidR="008C35D2" w:rsidRDefault="008C35D2" w:rsidP="00A05C27">
                      <w:pPr>
                        <w:jc w:val="center"/>
                      </w:pPr>
                      <w:r>
                        <w:t>CONF_R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5C27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A5BAC8" wp14:editId="14FB9354">
                <wp:simplePos x="0" y="0"/>
                <wp:positionH relativeFrom="column">
                  <wp:posOffset>-333375</wp:posOffset>
                </wp:positionH>
                <wp:positionV relativeFrom="paragraph">
                  <wp:posOffset>1266824</wp:posOffset>
                </wp:positionV>
                <wp:extent cx="1247775" cy="1552575"/>
                <wp:effectExtent l="0" t="0" r="28575" b="28575"/>
                <wp:wrapNone/>
                <wp:docPr id="311" name="Rounded 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5525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  <w:r>
                              <w:t>CONF_R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5BAC8" id="Rounded Rectangle 311" o:spid="_x0000_s1097" style="position:absolute;margin-left:-26.25pt;margin-top:99.75pt;width:98.25pt;height:122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" fillcolor="#375623 [1609]" strokecolor="#1f4d78 [1604]" strokeweight="1pt">
                <v:stroke joinstyle="miter"/>
                <v:textbox>
                  <w:txbxContent>
                    <w:p w:rsidR="008C35D2" w:rsidRDefault="008C35D2" w:rsidP="00A05C27">
                      <w:pPr>
                        <w:jc w:val="center"/>
                      </w:pPr>
                      <w:r>
                        <w:t>CONF_R</w:t>
                      </w:r>
                    </w:p>
                  </w:txbxContent>
                </v:textbox>
              </v:roundrect>
            </w:pict>
          </mc:Fallback>
        </mc:AlternateContent>
      </w:r>
      <w:r w:rsidR="00A05C27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24FBCFC" wp14:editId="1811BD42">
                <wp:simplePos x="0" y="0"/>
                <wp:positionH relativeFrom="column">
                  <wp:posOffset>89535</wp:posOffset>
                </wp:positionH>
                <wp:positionV relativeFrom="paragraph">
                  <wp:posOffset>3776345</wp:posOffset>
                </wp:positionV>
                <wp:extent cx="1866900" cy="323215"/>
                <wp:effectExtent l="0" t="0" r="0" b="0"/>
                <wp:wrapSquare wrapText="bothSides"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86690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A05C27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CAPITAL ONE 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BCFC" id="_x0000_s1098" type="#_x0000_t202" style="position:absolute;margin-left:7.05pt;margin-top:297.35pt;width:147pt;height:25.45pt;rotation:90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" filled="f" stroked="f">
                <v:textbox>
                  <w:txbxContent>
                    <w:p w:rsidR="008C35D2" w:rsidRPr="001552CB" w:rsidRDefault="008C35D2" w:rsidP="00A05C27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CAPITAL ONE UK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5C27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7B9638CE" wp14:editId="4D0E4101">
                <wp:simplePos x="0" y="0"/>
                <wp:positionH relativeFrom="column">
                  <wp:posOffset>-390525</wp:posOffset>
                </wp:positionH>
                <wp:positionV relativeFrom="paragraph">
                  <wp:posOffset>2324100</wp:posOffset>
                </wp:positionV>
                <wp:extent cx="2809875" cy="2781300"/>
                <wp:effectExtent l="0" t="0" r="28575" b="19050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781300"/>
                          <a:chOff x="0" y="0"/>
                          <a:chExt cx="2809875" cy="2781300"/>
                        </a:xfrm>
                        <a:solidFill>
                          <a:schemeClr val="accent2"/>
                        </a:solidFill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1514475" y="2266950"/>
                            <a:ext cx="1295400" cy="504825"/>
                            <a:chOff x="0" y="0"/>
                            <a:chExt cx="1295400" cy="504825"/>
                          </a:xfrm>
                          <a:grpFill/>
                        </wpg:grpSpPr>
                        <wpg:grpSp>
                          <wpg:cNvPr id="246" name="Group 246"/>
                          <wpg:cNvGrpSpPr/>
                          <wpg:grpSpPr>
                            <a:xfrm>
                              <a:off x="0" y="26670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47" name="Rectangle 247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Rectangle 248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9" name="Rectangle 249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0" name="Group 250"/>
                          <wpg:cNvGrpSpPr/>
                          <wpg:grpSpPr>
                            <a:xfrm>
                              <a:off x="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51" name="Rectangle 251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Rectangle 252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Rectangle 253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55" name="Group 255"/>
                        <wpg:cNvGrpSpPr/>
                        <wpg:grpSpPr>
                          <a:xfrm>
                            <a:off x="1514475" y="1514475"/>
                            <a:ext cx="1295400" cy="504825"/>
                            <a:chOff x="0" y="0"/>
                            <a:chExt cx="1295400" cy="504825"/>
                          </a:xfrm>
                          <a:grpFill/>
                        </wpg:grpSpPr>
                        <wpg:grpSp>
                          <wpg:cNvPr id="256" name="Group 256"/>
                          <wpg:cNvGrpSpPr/>
                          <wpg:grpSpPr>
                            <a:xfrm>
                              <a:off x="0" y="26670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57" name="Rectangle 257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Rectangle 258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9" name="Rectangle 259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0" name="Group 260"/>
                          <wpg:cNvGrpSpPr/>
                          <wpg:grpSpPr>
                            <a:xfrm>
                              <a:off x="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61" name="Rectangle 261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Rectangle 262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" name="Rectangle 263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64" name="Group 264"/>
                        <wpg:cNvGrpSpPr/>
                        <wpg:grpSpPr>
                          <a:xfrm>
                            <a:off x="1514475" y="752475"/>
                            <a:ext cx="1295400" cy="504825"/>
                            <a:chOff x="0" y="0"/>
                            <a:chExt cx="1295400" cy="504825"/>
                          </a:xfrm>
                          <a:grpFill/>
                        </wpg:grpSpPr>
                        <wpg:grpSp>
                          <wpg:cNvPr id="265" name="Group 265"/>
                          <wpg:cNvGrpSpPr/>
                          <wpg:grpSpPr>
                            <a:xfrm>
                              <a:off x="0" y="26670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66" name="Rectangle 266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Rectangle 267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" name="Rectangle 268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9" name="Group 269"/>
                          <wpg:cNvGrpSpPr/>
                          <wpg:grpSpPr>
                            <a:xfrm>
                              <a:off x="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70" name="Rectangle 270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Rectangle 271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Rectangle 272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73" name="Group 273"/>
                        <wpg:cNvGrpSpPr/>
                        <wpg:grpSpPr>
                          <a:xfrm>
                            <a:off x="1514475" y="0"/>
                            <a:ext cx="1295400" cy="504825"/>
                            <a:chOff x="0" y="0"/>
                            <a:chExt cx="1295400" cy="504825"/>
                          </a:xfrm>
                          <a:grpFill/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0" y="26670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75" name="Rectangle 275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Rectangle 276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Rectangle 277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8" name="Group 278"/>
                          <wpg:cNvGrpSpPr/>
                          <wpg:grpSpPr>
                            <a:xfrm>
                              <a:off x="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79" name="Rectangle 279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Rectangle 280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Rectangle 281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0" y="2276475"/>
                            <a:ext cx="1295400" cy="504825"/>
                            <a:chOff x="0" y="0"/>
                            <a:chExt cx="1295400" cy="504825"/>
                          </a:xfrm>
                          <a:grpFill/>
                        </wpg:grpSpPr>
                        <wpg:grpSp>
                          <wpg:cNvPr id="283" name="Group 283"/>
                          <wpg:cNvGrpSpPr/>
                          <wpg:grpSpPr>
                            <a:xfrm>
                              <a:off x="0" y="26670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84" name="Rectangle 284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Rectangle 285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" name="Rectangle 286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7" name="Group 287"/>
                          <wpg:cNvGrpSpPr/>
                          <wpg:grpSpPr>
                            <a:xfrm>
                              <a:off x="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88" name="Rectangle 288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Rectangle 289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Rectangle 290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1" name="Group 291"/>
                        <wpg:cNvGrpSpPr/>
                        <wpg:grpSpPr>
                          <a:xfrm>
                            <a:off x="9525" y="1514475"/>
                            <a:ext cx="1295400" cy="504825"/>
                            <a:chOff x="0" y="0"/>
                            <a:chExt cx="1295400" cy="504825"/>
                          </a:xfrm>
                          <a:grpFill/>
                        </wpg:grpSpPr>
                        <wpg:grpSp>
                          <wpg:cNvPr id="292" name="Group 292"/>
                          <wpg:cNvGrpSpPr/>
                          <wpg:grpSpPr>
                            <a:xfrm>
                              <a:off x="0" y="26670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93" name="Rectangle 293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4" name="Rectangle 294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Rectangle 295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Group 296"/>
                          <wpg:cNvGrpSpPr/>
                          <wpg:grpSpPr>
                            <a:xfrm>
                              <a:off x="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297" name="Rectangle 297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Rectangle 298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Rectangle 299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0" name="Group 300"/>
                        <wpg:cNvGrpSpPr/>
                        <wpg:grpSpPr>
                          <a:xfrm>
                            <a:off x="9525" y="762000"/>
                            <a:ext cx="1295400" cy="504825"/>
                            <a:chOff x="0" y="0"/>
                            <a:chExt cx="1295400" cy="504825"/>
                          </a:xfrm>
                          <a:grpFill/>
                        </wpg:grpSpPr>
                        <wpg:grpSp>
                          <wpg:cNvPr id="301" name="Group 301"/>
                          <wpg:cNvGrpSpPr/>
                          <wpg:grpSpPr>
                            <a:xfrm>
                              <a:off x="0" y="26670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302" name="Rectangle 302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Rectangle 303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Rectangle 304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oup 305"/>
                          <wpg:cNvGrpSpPr/>
                          <wpg:grpSpPr>
                            <a:xfrm>
                              <a:off x="0" y="0"/>
                              <a:ext cx="1295400" cy="238125"/>
                              <a:chOff x="0" y="0"/>
                              <a:chExt cx="1295400" cy="238125"/>
                            </a:xfrm>
                            <a:grpFill/>
                          </wpg:grpSpPr>
                          <wps:wsp>
                            <wps:cNvPr id="306" name="Rectangle 306"/>
                            <wps:cNvSpPr/>
                            <wps:spPr>
                              <a:xfrm>
                                <a:off x="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Rectangle 307"/>
                            <wps:cNvSpPr/>
                            <wps:spPr>
                              <a:xfrm>
                                <a:off x="43815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Rectangle 308"/>
                            <wps:cNvSpPr/>
                            <wps:spPr>
                              <a:xfrm>
                                <a:off x="876300" y="0"/>
                                <a:ext cx="419100" cy="238125"/>
                              </a:xfrm>
                              <a:prstGeom prst="rect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5D2" w:rsidRDefault="008C35D2" w:rsidP="00A05C2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9638CE" id="Group 309" o:spid="_x0000_s1099" style="position:absolute;margin-left:-30.75pt;margin-top:183pt;width:221.25pt;height:219pt;z-index:251773952" coordsize="28098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">
                <v:group id="Group 254" o:spid="_x0000_s1100" style="position:absolute;left:15144;top:22669;width:12954;height:5048" coordsize="12954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nSP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adI+xgAAANwA&#10;AAAPAAAAAAAAAAAAAAAAAKoCAABkcnMvZG93bnJldi54bWxQSwUGAAAAAAQABAD6AAAAnQMAAAAA&#10;">
                  <v:group id="Group 246" o:spid="_x0000_s1101" style="position:absolute;top:2667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247" o:spid="_x0000_s1102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nlJ8cA&#10;AADcAAAADwAAAGRycy9kb3ducmV2LnhtbESP3WrCQBSE7wt9h+UIvWs2SqslupEoCFKhYCql3h2y&#10;Jz+YPZtmt5q+fVcQvBxm5htmsRxMK87Uu8aygnEUgyAurG64UnD43Dy/gXAeWWNrmRT8kYNl+viw&#10;wETbC+/pnPtKBAi7BBXU3neJlK6oyaCLbEccvNL2Bn2QfSV1j5cAN62cxPFUGmw4LNTY0bqm4pT/&#10;GgVf+9eSVqvpQX4cs59snG+H3fu3Uk+jIZuD8DT4e/jW3moFk5cZ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J5Sf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48" o:spid="_x0000_s1103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ZxVcIA&#10;AADcAAAADwAAAGRycy9kb3ducmV2LnhtbERPTYvCMBC9C/6HMII3TRUVqUapwoKssGAV0dvQjG2x&#10;mXSbrNZ/bw4LHh/ve7luTSUe1LjSsoLRMAJBnFldcq7gdPwazEE4j6yxskwKXuRgvep2lhhr++QD&#10;PVKfixDCLkYFhfd1LKXLCjLohrYmDtzNNgZ9gE0udYPPEG4qOY6imTRYcmgosKZtQdk9/TMKzofp&#10;jTab2Un+XJPfZJTu2v33Ral+r00WIDy1/iP+d++0gvEkrA1nw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lnFVwgAAANwAAAAPAAAAAAAAAAAAAAAAAJgCAABkcnMvZG93&#10;bnJldi54bWxQSwUGAAAAAAQABAD1AAAAhw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49" o:spid="_x0000_s1104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UzscA&#10;AADcAAAADwAAAGRycy9kb3ducmV2LnhtbESP3WrCQBSE7wt9h+UIvWs2Sis2upEoCFKhYCql3h2y&#10;Jz+YPZtmt5q+fVcQvBxm5htmsRxMK87Uu8aygnEUgyAurG64UnD43DzPQDiPrLG1TAr+yMEyfXxY&#10;YKLthfd0zn0lAoRdggpq77tESlfUZNBFtiMOXml7gz7IvpK6x0uAm1ZO4ngqDTYcFmrsaF1Tccp/&#10;jYKv/WtJq9X0ID+O2U82zrfD7v1bqafRkM1BeBr8PXxrb7WCycsb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a1M7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250" o:spid="_x0000_s1105" style="position:absolute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  <v:rect id="Rectangle 251" o:spid="_x0000_s1106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OFcUA&#10;AADcAAAADwAAAGRycy9kb3ducmV2LnhtbESPQYvCMBSE74L/ITzBm6YVFOkapQoLssKCVcS9PZpn&#10;W2xeuk1Wu//eCILHYWa+YRarztTiRq2rLCuIxxEI4tzqigsFx8PnaA7CeWSNtWVS8E8OVst+b4GJ&#10;tnfe0y3zhQgQdgkqKL1vEildXpJBN7YNcfAutjXog2wLqVu8B7ip5SSKZtJgxWGhxIY2JeXX7M8o&#10;OO2nF1qvZ0f5/ZP+pnG27XZfZ6WGgy79AOGp8+/wq73VCibTG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U4V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52" o:spid="_x0000_s1107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QYsUA&#10;AADcAAAADwAAAGRycy9kb3ducmV2LnhtbESPQYvCMBSE74L/ITzBm6YWFOkapQoLorBgV8S9PZpn&#10;W2xeuk3U7r83grDHYWa+YRarztTiTq2rLCuYjCMQxLnVFRcKjt+fozkI55E11pZJwR85WC37vQUm&#10;2j74QPfMFyJA2CWooPS+SaR0eUkG3dg2xMG72NagD7ItpG7xEeCmlnEUzaTBisNCiQ1tSsqv2c0o&#10;OB2mF1qvZ0f59ZP+ppNs2+13Z6WGgy79AOGp8//hd3urFcTTGF5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9Bi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53" o:spid="_x0000_s1108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t1+cYA&#10;AADcAAAADwAAAGRycy9kb3ducmV2LnhtbESPQWvCQBSE7wX/w/KE3pqNFqWkrhKFgrQgmAaxt0f2&#10;mQSzb9PsVrf/3i0UPA4z8w2zWAXTiQsNrrWsYJKkIIgrq1uuFZSfb08vIJxH1thZJgW/5GC1HD0s&#10;MNP2ynu6FL4WEcIuQwWN930mpasaMugS2xNH72QHgz7KoZZ6wGuEm05O03QuDbYcFxrsadNQdS5+&#10;jILDfnai9Xpeyt1X/p1Pim34eD8q9TgO+SsIT8Hfw//trVYwnT3D3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ut1+c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255" o:spid="_x0000_s1109" style="position:absolute;left:15144;top:15144;width:12954;height:5049" coordsize="12954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group id="Group 256" o:spid="_x0000_s1110" style="position:absolute;top:2667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<v:rect id="Rectangle 257" o:spid="_x0000_s1111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Bz+sYA&#10;AADcAAAADwAAAGRycy9kb3ducmV2LnhtbESPQWvCQBSE74X+h+UVequbCNoS3YSkIIiCYCql3h7Z&#10;ZxKafRuzW03/fVcoeBxm5htmmY2mExcaXGtZQTyJQBBXVrdcKzh8rF7eQDiPrLGzTAp+yUGWPj4s&#10;MdH2ynu6lL4WAcIuQQWN930ipasaMugmticO3skOBn2QQy31gNcAN52cRtFcGmw5LDTY03tD1Xf5&#10;YxR87mcnKor5Qe6O+TmPy/W43Xwp9fw05gsQnkZ/D/+311rBdPYKt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dBz+s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58" o:spid="_x0000_s1112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niMEA&#10;AADcAAAADwAAAGRycy9kb3ducmV2LnhtbERPTYvCMBC9C/6HMII3TRWUpRqlCoIoCFYRvQ3N2Bab&#10;SW2i1n+/OSzs8fG+58vWVOJNjSstKxgNIxDEmdUl5wrOp83gB4TzyBory6TgSw6Wi25njrG2Hz7S&#10;O/W5CCHsYlRQeF/HUrqsIINuaGviwN1tY9AH2ORSN/gJ4aaS4yiaSoMlh4YCa1oXlD3Sl1FwOU7u&#10;tFpNz/JwS57JKN22+91VqX6vTWYgPLX+X/zn3moF40lYG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P54jBAAAA3AAAAA8AAAAAAAAAAAAAAAAAmAIAAGRycy9kb3du&#10;cmV2LnhtbFBLBQYAAAAABAAEAPUAAACGAwAAAAA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59" o:spid="_x0000_s1113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NCE8YA&#10;AADcAAAADwAAAGRycy9kb3ducmV2LnhtbESPQWvCQBSE74X+h+UVequbCEob3YSkIIiCYCql3h7Z&#10;ZxKafRuzW03/fVcoeBxm5htmmY2mExcaXGtZQTyJQBBXVrdcKzh8rF5eQTiPrLGzTAp+yUGWPj4s&#10;MdH2ynu6lL4WAcIuQQWN930ipasaMugmticO3skOBn2QQy31gNcAN52cRtFcGmw5LDTY03tD1Xf5&#10;YxR87mcnKor5Qe6O+TmPy/W43Xwp9fw05gsQnkZ/D/+311rBdPYGt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NCE8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260" o:spid="_x0000_s1114" style="position:absolute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<v:rect id="Rectangle 261" o:spid="_x0000_s1115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mEqMUA&#10;AADcAAAADwAAAGRycy9kb3ducmV2LnhtbESPQWvCQBSE7wX/w/IEb3UTwVCiq0ShIAoFo4jeHtln&#10;Esy+jdmtpv++Wyh4HGbmG2a+7E0jHtS52rKCeByBIC6srrlUcDx8vn+AcB5ZY2OZFPyQg+Vi8DbH&#10;VNsn7+mR+1IECLsUFVTet6mUrqjIoBvbljh4V9sZ9EF2pdQdPgPcNHISRYk0WHNYqLCldUXFLf82&#10;Ck776ZVWq+Qovy7ZPYvzTb/bnpUaDftsBsJT71/h//ZGK5gk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GYSo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62" o:spid="_x0000_s1116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sa38UA&#10;AADcAAAADwAAAGRycy9kb3ducmV2LnhtbESPQWvCQBSE7wX/w/IEb3VjwFCiq0ShIAoFo4jeHtln&#10;Esy+jdmtpv++Wyh4HGbmG2a+7E0jHtS52rKCyTgCQVxYXXOp4Hj4fP8A4TyyxsYyKfghB8vF4G2O&#10;qbZP3tMj96UIEHYpKqi8b1MpXVGRQTe2LXHwrrYz6IPsSqk7fAa4aWQcRYk0WHNYqLCldUXFLf82&#10;Ck776ZVWq+Qovy7ZPZvkm363PSs1GvbZDISn3r/C/+2NVhAn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yxrf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63" o:spid="_x0000_s1117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/RMYA&#10;AADcAAAADwAAAGRycy9kb3ducmV2LnhtbESP3WrCQBSE7wXfYTlC73SjpUFSNxKFgigUjCLt3SF7&#10;8kOzZ2N2q+nbdwsFL4eZ+YZZrQfTihv1rrGsYD6LQBAXVjdcKTif3qZLEM4ja2wtk4IfcrBOx6MV&#10;Jtre+Ui33FciQNglqKD2vkukdEVNBt3MdsTBK21v0AfZV1L3eA9w08pFFMXSYMNhocaOtjUVX/m3&#10;UXA5vpS02cRn+f6ZXbN5vhsO+w+lniZD9grC0+Af4f/2TitYxM/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/RM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264" o:spid="_x0000_s1118" style="position:absolute;left:15144;top:7524;width:12954;height:5049" coordsize="12954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group id="Group 265" o:spid="_x0000_s1119" style="position:absolute;top:2667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rect id="Rectangle 266" o:spid="_x0000_s1120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Ac3MYA&#10;AADcAAAADwAAAGRycy9kb3ducmV2LnhtbESPQWvCQBSE74X+h+UVequbBAwlukoiFIKFglHE3h7Z&#10;ZxKafRuzW03/fbdQ8DjMzDfMcj2ZXlxpdJ1lBfEsAkFcW91xo+Cwf3t5BeE8ssbeMin4IQfr1ePD&#10;EjNtb7yja+UbESDsMlTQej9kUrq6JYNuZgfi4J3taNAHOTZSj3gLcNPLJIpSabDjsNDiQJuW6q/q&#10;2yg47uZnKor0ID8+80seV+X0vj0p9fw05QsQniZ/D/+3S60gSVP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Ac3M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67" o:spid="_x0000_s1121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5R8YA&#10;AADcAAAADwAAAGRycy9kb3ducmV2LnhtbESP3WrCQBSE7wXfYTlC73Sj0FRSNxKFgigUjCLt3SF7&#10;8kOzZ2N2q+nbdwsFL4eZ+YZZrQfTihv1rrGsYD6LQBAXVjdcKTif3qZLEM4ja2wtk4IfcrBOx6MV&#10;Jtre+Ui33FciQNglqKD2vkukdEVNBt3MdsTBK21v0AfZV1L3eA9w08pFFMXSYMNhocaOtjUVX/m3&#10;UXA5Ppe02cRn+f6ZXbN5vhsO+w+lniZD9grC0+Af4f/2TitYxC/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y5R8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68" o:spid="_x0000_s1122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MtNcMA&#10;AADcAAAADwAAAGRycy9kb3ducmV2LnhtbERPTWvCQBC9F/wPywi91Y0BQ4mukggFsVBIKkVvQ3ZM&#10;gtnZmN2a9N93D4UeH+97s5tMJx40uNayguUiAkFcWd1yreD0+fbyCsJ5ZI2dZVLwQw5229nTBlNt&#10;Ry7oUfpahBB2KSpovO9TKV3VkEG3sD1x4K52MOgDHGqpBxxDuOlkHEWJNNhyaGiwp31D1a38Ngq+&#10;itWV8jw5yY9Lds+W5WF6P56Vep5P2RqEp8n/i//cB60gTsLacCYc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MtNcMAAADcAAAADwAAAAAAAAAAAAAAAACYAgAAZHJzL2Rv&#10;d25yZXYueG1sUEsFBgAAAAAEAAQA9QAAAIg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269" o:spid="_x0000_s1123" style="position:absolute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<v:rect id="Rectangle 270" o:spid="_x0000_s1124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y37sIA&#10;AADcAAAADwAAAGRycy9kb3ducmV2LnhtbERPy4rCMBTdC/5DuII7TRV8UI1ShQGZAcEqortLc22L&#10;zU2nyWjn781CcHk47+W6NZV4UONKywpGwwgEcWZ1ybmC0/FrMAfhPLLGyjIp+CcH61W3s8RY2ycf&#10;6JH6XIQQdjEqKLyvYyldVpBBN7Q1ceButjHoA2xyqRt8hnBTyXEUTaXBkkNDgTVtC8ru6Z9RcD5M&#10;brTZTE9yf01+k1G6a3++L0r1e22yAOGp9R/x273TCsazMD+cC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LfuwgAAANwAAAAPAAAAAAAAAAAAAAAAAJgCAABkcnMvZG93&#10;bnJldi54bWxQSwUGAAAAAAQABAD1AAAAhw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71" o:spid="_x0000_s1125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ASdcYA&#10;AADcAAAADwAAAGRycy9kb3ducmV2LnhtbESP3WrCQBSE7wt9h+UUvKubCFVJ3UgUCqJQMA3S3h2y&#10;Jz80ezZmV03fvlsQejnMzDfMaj2aTlxpcK1lBfE0AkFcWt1yraD4eHtegnAeWWNnmRT8kIN1+viw&#10;wkTbGx/pmvtaBAi7BBU03veJlK5syKCb2p44eJUdDPogh1rqAW8Bbjo5i6K5NNhyWGiwp21D5Xd+&#10;MQpOx5eKNpt5Id+/snMW57vxsP9UavI0Zq8gPI3+P3xv77SC2SKGvzPhCMj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ASdc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72" o:spid="_x0000_s1126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MAsUA&#10;AADcAAAADwAAAGRycy9kb3ducmV2LnhtbESPQWvCQBSE70L/w/IK3nRjQCupq0RBEIWCUaS9PbLP&#10;JDT7NmZXjf/eLRQ8DjPzDTNbdKYWN2pdZVnBaBiBIM6trrhQcDysB1MQziNrrC2Tggc5WMzfejNM&#10;tL3znm6ZL0SAsEtQQel9k0jp8pIMuqFtiIN3tq1BH2RbSN3iPcBNLeMomkiDFYeFEhtalZT/Zlej&#10;4LQfn2m5nBzl1096SUfZptttv5Xqv3fpJwhPnX+F/9sbrSD+iOHv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owC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273" o:spid="_x0000_s1127" style="position:absolute;left:15144;width:12954;height:5048" coordsize="12954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group id="Group 274" o:spid="_x0000_s1128" style="position:absolute;top:2667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rect id="Rectangle 275" o:spid="_x0000_s1129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UdsYA&#10;AADcAAAADwAAAGRycy9kb3ducmV2LnhtbESPQWvCQBSE74X+h+UVequbCNoS3YSkIIiCYCql3h7Z&#10;ZxKafRuzW03/fVcoeBxm5htmmY2mExcaXGtZQTyJQBBXVrdcKzh8rF7eQDiPrLGzTAp+yUGWPj4s&#10;MdH2ynu6lL4WAcIuQQWN930ipasaMugmticO3skOBn2QQy31gNcAN52cRtFcGmw5LDTY03tD1Xf5&#10;YxR87mcnKor5Qe6O+TmPy/W43Xwp9fw05gsQnkZ/D/+311rB9HUGt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sUds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76" o:spid="_x0000_s1130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mKAcYA&#10;AADcAAAADwAAAGRycy9kb3ducmV2LnhtbESP3WrCQBSE7wXfYTlC73Sj0FRSNxKFgigUjCLt3SF7&#10;8kOzZ2N2q+nbdwsFL4eZ+YZZrQfTihv1rrGsYD6LQBAXVjdcKTif3qZLEM4ja2wtk4IfcrBOx6MV&#10;Jtre+Ui33FciQNglqKD2vkukdEVNBt3MdsTBK21v0AfZV1L3eA9w08pFFMXSYMNhocaOtjUVX/m3&#10;UXA5Ppe02cRn+f6ZXbN5vhsO+w+lniZD9grC0+Af4f/2TitYvMTwdyYcAZn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SmKAc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77" o:spid="_x0000_s1131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UvmsYA&#10;AADcAAAADwAAAGRycy9kb3ducmV2LnhtbESPQWvCQBSE7wX/w/KE3pqNQrWkrhKFgrQgmAaxt0f2&#10;mQSzb9PsVrf/3i0UPA4z8w2zWAXTiQsNrrWsYJKkIIgrq1uuFZSfb08vIJxH1thZJgW/5GC1HD0s&#10;MNP2ynu6FL4WEcIuQwWN930mpasaMugS2xNH72QHgz7KoZZ6wGuEm05O03QmDbYcFxrsadNQdS5+&#10;jILD/vlE6/WslLuv/DufFNvw8X5U6nEc8lcQnoK/h//bW61gOp/D3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Uvms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278" o:spid="_x0000_s1132" style="position:absolute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<v:rect id="Rectangle 279" o:spid="_x0000_s1133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ec8cA&#10;AADcAAAADwAAAGRycy9kb3ducmV2LnhtbESP3WrCQBSE74W+w3IK3pmNgraNbiQKglQomEqpd4fs&#10;yQ/Nnk2zW41v3y0IvRxm5htmtR5MKy7Uu8aygmkUgyAurG64UnB6302eQTiPrLG1TApu5GCdPoxW&#10;mGh75SNdcl+JAGGXoILa+y6R0hU1GXSR7YiDV9reoA+yr6Tu8RrgppWzOF5Igw2HhRo72tZUfOU/&#10;RsHHcV7SZrM4ybdz9p1N8/1weP1Uavw4ZEsQngb/H76391rB7OkF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y2HnP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80" o:spid="_x0000_s1134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nHycIA&#10;AADcAAAADwAAAGRycy9kb3ducmV2LnhtbERPTYvCMBC9C/sfwgjeNFVQpGta6oIgKwhWWXZvQzO2&#10;xWZSm6zWf28OgsfH+16lvWnEjTpXW1YwnUQgiAuray4VnI6b8RKE88gaG8uk4EEO0uRjsMJY2zsf&#10;6Jb7UoQQdjEqqLxvYyldUZFBN7EtceDOtjPoA+xKqTu8h3DTyFkULaTBmkNDhS19VVRc8n+j4Ocw&#10;P9N6vTjJ/V92zab5tt99/yo1GvbZJwhPvX+LX+6tVjBbhvnhTDgCMn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WcfJwgAAANwAAAAPAAAAAAAAAAAAAAAAAJgCAABkcnMvZG93&#10;bnJldi54bWxQSwUGAAAAAAQABAD1AAAAhw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81" o:spid="_x0000_s1135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iUsUA&#10;AADcAAAADwAAAGRycy9kb3ducmV2LnhtbESPQYvCMBSE78L+h/AEb5pWUKQapS4IsoJglWW9PZpn&#10;W2xeapPV+u/NwoLHYWa+YRarztTiTq2rLCuIRxEI4tzqigsFp+NmOAPhPLLG2jIpeJKD1fKjt8BE&#10;2wcf6J75QgQIuwQVlN43iZQuL8mgG9mGOHgX2xr0QbaF1C0+AtzUchxFU2mw4rBQYkOfJeXX7Nco&#10;+D5MLrReT09yf05vaZxtu93Xj1KDfpfOQXjq/Dv8395qBeNZDH9nw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WJS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282" o:spid="_x0000_s1136" style="position:absolute;top:22764;width:12954;height:5049" coordsize="12954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group id="Group 283" o:spid="_x0000_s1137" style="position:absolute;top:2667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<v:rect id="Rectangle 284" o:spid="_x0000_s1138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LBysYA&#10;AADcAAAADwAAAGRycy9kb3ducmV2LnhtbESPQWvCQBSE70L/w/IKvelGaSVEV4mFgrRQMA1Fb4/s&#10;Mwlm36bZrW7/fVcQPA4z8w2zXAfTiTMNrrWsYDpJQBBXVrdcKyi/3sYpCOeRNXaWScEfOVivHkZL&#10;zLS98I7Oha9FhLDLUEHjfZ9J6aqGDLqJ7Ymjd7SDQR/lUEs94CXCTSdnSTKXBluOCw329NpQdSp+&#10;jYLv3cuRNpt5KT8P+U8+Lbbh432v1NNjyBcgPAV/D9/aW61glj7D9Uw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LBys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85" o:spid="_x0000_s1139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kUcUA&#10;AADcAAAADwAAAGRycy9kb3ducmV2LnhtbESPQYvCMBSE74L/ITzBm6YKinSNUhcEURDslmW9PZpn&#10;W2xeuk3U+u/NwoLHYWa+YZbrztTiTq2rLCuYjCMQxLnVFRcKsq/taAHCeWSNtWVS8CQH61W/t8RY&#10;2wef6J76QgQIuxgVlN43sZQuL8mgG9uGOHgX2xr0QbaF1C0+AtzUchpFc2mw4rBQYkOfJeXX9GYU&#10;fJ9mF9ps5pk8npPfZJLuusP+R6nhoEs+QHjq/Dv8395pBdPFDP7OhCMgV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mRR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86" o:spid="_x0000_s1140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6JsUA&#10;AADcAAAADwAAAGRycy9kb3ducmV2LnhtbESPQYvCMBSE78L+h/AEb5oqWKQapS4IsoJglWW9PZpn&#10;W2xeapPV+u/NwoLHYWa+YRarztTiTq2rLCsYjyIQxLnVFRcKTsfNcAbCeWSNtWVS8CQHq+VHb4GJ&#10;tg8+0D3zhQgQdgkqKL1vEildXpJBN7INcfAutjXog2wLqVt8BLip5SSKYmmw4rBQYkOfJeXX7Nco&#10;+D5ML7Rexye5P6e3dJxtu93Xj1KDfpfOQXjq/Dv8395qBZNZDH9nwhG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/Pom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287" o:spid="_x0000_s1141" style="position:absolute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<v:rect id="Rectangle 288" o:spid="_x0000_s1142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/Lz8IA&#10;AADcAAAADwAAAGRycy9kb3ducmV2LnhtbERPTYvCMBC9C/sfwgjeNFVQpGta6oIgKwhWWXZvQzO2&#10;xWZSm6zWf28OgsfH+16lvWnEjTpXW1YwnUQgiAuray4VnI6b8RKE88gaG8uk4EEO0uRjsMJY2zsf&#10;6Jb7UoQQdjEqqLxvYyldUZFBN7EtceDOtjPoA+xKqTu8h3DTyFkULaTBmkNDhS19VVRc8n+j4Ocw&#10;P9N6vTjJ/V92zab5tt99/yo1GvbZJwhPvX+LX+6tVjBbhrXhTDgCMn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L8vPwgAAANwAAAAPAAAAAAAAAAAAAAAAAJgCAABkcnMvZG93&#10;bnJldi54bWxQSwUGAAAAAAQABAD1AAAAhw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89" o:spid="_x0000_s1143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NuVMYA&#10;AADcAAAADwAAAGRycy9kb3ducmV2LnhtbESPQWvCQBSE7wX/w/KE3pqNQsWmrhKFgrQgmAaxt0f2&#10;mQSzb9PsVrf/3i0UPA4z8w2zWAXTiQsNrrWsYJKkIIgrq1uuFZSfb09zEM4ja+wsk4JfcrBajh4W&#10;mGl75T1dCl+LCGGXoYLG+z6T0lUNGXSJ7Ymjd7KDQR/lUEs94DXCTSenaTqTBluOCw32tGmoOhc/&#10;RsFh/3yi9XpWyt1X/p1Pim34eD8q9TgO+SsIT8Hfw//trVYwnb/A3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NuVM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90" o:spid="_x0000_s1144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BRFMIA&#10;AADcAAAADwAAAGRycy9kb3ducmV2LnhtbERPTYvCMBC9C/6HMII3TRUUrUapwoLsgmAV0dvQjG2x&#10;mXSbrHb/vTkIHh/ve7luTSUe1LjSsoLRMAJBnFldcq7gdPwazEA4j6yxskwK/snBetXtLDHW9skH&#10;eqQ+FyGEXYwKCu/rWEqXFWTQDW1NHLibbQz6AJtc6gafIdxUchxFU2mw5NBQYE3bgrJ7+mcUnA+T&#10;G20205PcX5PfZJTu2p/vi1L9XpssQHhq/Uf8du+0gvE8zA9nw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gFEUwgAAANwAAAAPAAAAAAAAAAAAAAAAAJgCAABkcnMvZG93&#10;bnJldi54bWxQSwUGAAAAAAQABAD1AAAAhw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291" o:spid="_x0000_s1145" style="position:absolute;left:95;top:15144;width:12954;height:5049" coordsize="12954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group id="Group 292" o:spid="_x0000_s1146" style="position:absolute;top:2667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rect id="Rectangle 293" o:spid="_x0000_s1147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PY8cA&#10;AADcAAAADwAAAGRycy9kb3ducmV2LnhtbESP3WrCQBSE7wt9h+UIvWs2Wio2upEoCFKhYCql3h2y&#10;Jz+YPZtmt5q+fVcQvBxm5htmsRxMK87Uu8aygnEUgyAurG64UnD43DzPQDiPrLG1TAr+yMEyfXxY&#10;YKLthfd0zn0lAoRdggpq77tESlfUZNBFtiMOXml7gz7IvpK6x0uAm1ZO4ngqDTYcFmrsaF1Tccp/&#10;jYKv/WtJq9X0ID+O2U82zrfD7v1bqafRkM1BeBr8PXxrb7WCydsL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1Sz2P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94" o:spid="_x0000_s1148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XF8cA&#10;AADcAAAADwAAAGRycy9kb3ducmV2LnhtbESP3WrCQBSE7wt9h+UIvWs2Sis2upEoCFKhYCql3h2y&#10;Jz+YPZtmt5q+fVcQvBxm5htmsRxMK87Uu8aygnEUgyAurG64UnD43DzPQDiPrLG1TAr+yMEyfXxY&#10;YKLthfd0zn0lAoRdggpq77tESlfUZNBFtiMOXml7gz7IvpK6x0uAm1ZO4ngqDTYcFmrsaF1Tccp/&#10;jYKv/WtJq9X0ID+O2U82zrfD7v1bqafRkM1BeBr8PXxrb7WCydsL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7Vxf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95" o:spid="_x0000_s1149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yjMYA&#10;AADcAAAADwAAAGRycy9kb3ducmV2LnhtbESPQWvCQBSE74X+h+UVequbCEob3YSkIIiCYCql3h7Z&#10;ZxKafRuzW03/fVcoeBxm5htmmY2mExcaXGtZQTyJQBBXVrdcKzh8rF5eQTiPrLGzTAp+yUGWPj4s&#10;MdH2ynu6lL4WAcIuQQWN930ipasaMugmticO3skOBn2QQy31gNcAN52cRtFcGmw5LDTY03tD1Xf5&#10;YxR87mcnKor5Qe6O+TmPy/W43Xwp9fw05gsQnkZ/D/+311rB9G0GtzPhCMj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fyjM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296" o:spid="_x0000_s1150" style="position:absolute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rect id="Rectangle 297" o:spid="_x0000_s1151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nJYMcA&#10;AADcAAAADwAAAGRycy9kb3ducmV2LnhtbESP3WrCQBSE74W+w3IK3pmNgraNbiQKglQomEqpd4fs&#10;yQ/Nnk2zW41v3y0IvRxm5htmtR5MKy7Uu8aygmkUgyAurG64UnB6302eQTiPrLG1TApu5GCdPoxW&#10;mGh75SNdcl+JAGGXoILa+y6R0hU1GXSR7YiDV9reoA+yr6Tu8RrgppWzOF5Igw2HhRo72tZUfOU/&#10;RsHHcV7SZrM4ybdz9p1N8/1weP1Uavw4ZEsQngb/H76391rB7OUJ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pyWD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98" o:spid="_x0000_s1152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ZdEsIA&#10;AADcAAAADwAAAGRycy9kb3ducmV2LnhtbERPTYvCMBC9C/6HMII3TRUUrUapwoLsgmAV0dvQjG2x&#10;mXSbrHb/vTkIHh/ve7luTSUe1LjSsoLRMAJBnFldcq7gdPwazEA4j6yxskwK/snBetXtLDHW9skH&#10;eqQ+FyGEXYwKCu/rWEqXFWTQDW1NHLibbQz6AJtc6gafIdxUchxFU2mw5NBQYE3bgrJ7+mcUnA+T&#10;G20205PcX5PfZJTu2p/vi1L9XpssQHhq/Uf8du+0gvE8rA1nw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9l0SwgAAANwAAAAPAAAAAAAAAAAAAAAAAJgCAABkcnMvZG93&#10;bnJldi54bWxQSwUGAAAAAAQABAD1AAAAhw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299" o:spid="_x0000_s1153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r4icYA&#10;AADcAAAADwAAAGRycy9kb3ducmV2LnhtbESPQWvCQBSE70L/w/IKvelGoWKiq8RCQVoomIait0f2&#10;mQSzb9PsVrf/vlsQPA4z8w2z2gTTiQsNrrWsYDpJQBBXVrdcKyg/X8cLEM4ja+wsk4JfcrBZP4xW&#10;mGl75T1dCl+LCGGXoYLG+z6T0lUNGXQT2xNH72QHgz7KoZZ6wGuEm07OkmQuDbYcFxrs6aWh6lz8&#10;GAVf++cTbbfzUn4c8+98WuzC+9tBqafHkC9BeAr+Hr61d1rBLE3h/0w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r4ic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  <v:group id="Group 300" o:spid="_x0000_s1154" style="position:absolute;left:95;top:7620;width:12954;height:5048" coordsize="12954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group id="Group 301" o:spid="_x0000_s1155" style="position:absolute;top:2667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<v:rect id="Rectangle 302" o:spid="_x0000_s1156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w4sUA&#10;AADc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d/RAP7Oh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9fDixQAAANwAAAAPAAAAAAAAAAAAAAAAAJgCAABkcnMv&#10;ZG93bnJldi54bWxQSwUGAAAAAAQABAD1AAAAig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03" o:spid="_x0000_s1157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lVecYA&#10;AADcAAAADwAAAGRycy9kb3ducmV2LnhtbESPQWvCQBSE70L/w/IKvenGhkqJrhILQmihYJTS3h7Z&#10;ZxLMvo27W03/fVcQPA4z8w2zWA2mE2dyvrWsYDpJQBBXVrdcK9jvNuNXED4ga+wsk4I/8rBaPowW&#10;mGl74S2dy1CLCGGfoYImhD6T0lcNGfQT2xNH72CdwRClq6V2eIlw08nnJJlJgy3HhQZ7emuoOpa/&#10;RsHX9uVA6/VsLz9/8lM+LYvh4/1bqafHIZ+DCDSEe/jWLrSCNEnheiYe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lVec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04" o:spid="_x0000_s1158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NDccA&#10;AADcAAAADwAAAGRycy9kb3ducmV2LnhtbESP3WrCQBSE7wu+w3KE3tWNWkNJs0osCFJBMBWxd4fs&#10;yQ9mz6bZrca37xYKvRxm5hsmXQ2mFVfqXWNZwXQSgSAurG64UnD82Dy9gHAeWWNrmRTcycFqOXpI&#10;MdH2xge65r4SAcIuQQW1910ipStqMugmtiMOXml7gz7IvpK6x1uAm1bOoiiWBhsOCzV29FZTccm/&#10;jYLTYVHSeh0f5f4z+8qm+XbYvZ+VehwP2SsIT4P/D/+1t1rBPHqG3zPh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QzQ3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group id="Group 305" o:spid="_x0000_s1159" style="position:absolute;width:12954;height:2381" coordsize="12954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rect id="Rectangle 306" o:spid="_x0000_s1160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724cYA&#10;AADcAAAADwAAAGRycy9kb3ducmV2LnhtbESP3WrCQBSE7wt9h+UUelc3VhpKdCOxIIhCwTSI3h2y&#10;Jz80ezbNbjV9+64geDnMzDfMYjmaTpxpcK1lBdNJBIK4tLrlWkHxtX55B+E8ssbOMin4IwfL9PFh&#10;gYm2F97TOfe1CBB2CSpovO8TKV3ZkEE3sT1x8Co7GPRBDrXUA14C3HTyNYpiabDlsNBgTx8Nld/5&#10;r1Fw2L9VtFrFhfw8ZT/ZNN+Mu+1RqeenMZuD8DT6e/jW3mgFsyiG65lwBG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8724cYAAADcAAAADwAAAAAAAAAAAAAAAACYAgAAZHJz&#10;L2Rvd25yZXYueG1sUEsFBgAAAAAEAAQA9QAAAIsDAAAAAA=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07" o:spid="_x0000_s1161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TescA&#10;AADcAAAADwAAAGRycy9kb3ducmV2LnhtbESP3WrCQBSE7wu+w3KE3jUbLbUlupFYKEgFwVSK3h2y&#10;Jz+YPRuzW03f3hUKvRxm5htmsRxMKy7Uu8aygkkUgyAurG64UrD/+nh6A+E8ssbWMin4JQfLdPSw&#10;wETbK+/okvtKBAi7BBXU3neJlK6oyaCLbEccvNL2Bn2QfSV1j9cAN62cxvFMGmw4LNTY0XtNxSn/&#10;MQq+dy8lrVazvdwes3M2ydfD5vOg1ON4yOYgPA3+P/zXXmsFz/Er3M+EIy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CU3rHAAAA3AAAAA8AAAAAAAAAAAAAAAAAmAIAAGRy&#10;cy9kb3ducmV2LnhtbFBLBQYAAAAABAAEAPUAAACMAwAAAAA=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308" o:spid="_x0000_s1162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3HCMIA&#10;AADcAAAADwAAAGRycy9kb3ducmV2LnhtbERPTYvCMBC9C/6HMII3TVUU6RqlCguygmAtsnsbmrEt&#10;20y6TVbrvzcHwePjfa82nanFjVpXWVYwGUcgiHOrKy4UZOfP0RKE88gaa8uk4EEONut+b4Wxtnc+&#10;0S31hQgh7GJUUHrfxFK6vCSDbmwb4sBdbWvQB9gWUrd4D+GmltMoWkiDFYeGEhvalZT/pv9GweU0&#10;v9J2u8jk8Sf5Sybpvjt8fSs1HHTJBwhPnX+LX+69VjCLwtpwJhwB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ccIwgAAANwAAAAPAAAAAAAAAAAAAAAAAJgCAABkcnMvZG93&#10;bnJldi54bWxQSwUGAAAAAAQABAD1AAAAhwMAAAAA&#10;" filled="f" strokecolor="#1f4d78 [1604]" strokeweight="1pt">
                      <v:textbox>
                        <w:txbxContent>
                          <w:p w:rsidR="008C35D2" w:rsidRDefault="008C35D2" w:rsidP="00A05C2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7513C1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6E09B1B" wp14:editId="61AB292F">
                <wp:simplePos x="0" y="0"/>
                <wp:positionH relativeFrom="rightMargin">
                  <wp:align>left</wp:align>
                </wp:positionH>
                <wp:positionV relativeFrom="paragraph">
                  <wp:posOffset>2371725</wp:posOffset>
                </wp:positionV>
                <wp:extent cx="676275" cy="276225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7513C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09B1B" id="_x0000_s1163" type="#_x0000_t202" style="position:absolute;margin-left:0;margin-top:186.75pt;width:53.25pt;height:21.75pt;z-index:2517555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" filled="f" stroked="f">
                <v:textbox>
                  <w:txbxContent>
                    <w:p w:rsidR="008C35D2" w:rsidRPr="001552CB" w:rsidRDefault="008C35D2" w:rsidP="007513C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T-4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3C1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E57C9C3" wp14:editId="08E427F1">
                <wp:simplePos x="0" y="0"/>
                <wp:positionH relativeFrom="column">
                  <wp:posOffset>7210425</wp:posOffset>
                </wp:positionH>
                <wp:positionV relativeFrom="paragraph">
                  <wp:posOffset>3086100</wp:posOffset>
                </wp:positionV>
                <wp:extent cx="933450" cy="3619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D666B6" w:rsidRDefault="008C35D2" w:rsidP="003616DF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POC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C9C3" id="_x0000_s1164" type="#_x0000_t202" style="position:absolute;margin-left:567.75pt;margin-top:243pt;width:73.5pt;height:28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" filled="f" stroked="f">
                <v:textbox>
                  <w:txbxContent>
                    <w:p w:rsidR="008C35D2" w:rsidRPr="00D666B6" w:rsidRDefault="008C35D2" w:rsidP="003616DF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POC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3C1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3DD03D2" wp14:editId="40E85CC4">
                <wp:simplePos x="0" y="0"/>
                <wp:positionH relativeFrom="rightMargin">
                  <wp:align>left</wp:align>
                </wp:positionH>
                <wp:positionV relativeFrom="paragraph">
                  <wp:posOffset>1590675</wp:posOffset>
                </wp:positionV>
                <wp:extent cx="676275" cy="276225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7513C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03D2" id="_x0000_s1165" type="#_x0000_t202" style="position:absolute;margin-left:0;margin-top:125.25pt;width:53.25pt;height:21.75pt;z-index:25174937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" filled="f" stroked="f">
                <v:textbox>
                  <w:txbxContent>
                    <w:p w:rsidR="008C35D2" w:rsidRPr="001552CB" w:rsidRDefault="008C35D2" w:rsidP="007513C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T-3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3C1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D3B9E00" wp14:editId="632934D3">
                <wp:simplePos x="0" y="0"/>
                <wp:positionH relativeFrom="rightMargin">
                  <wp:align>left</wp:align>
                </wp:positionH>
                <wp:positionV relativeFrom="paragraph">
                  <wp:posOffset>857250</wp:posOffset>
                </wp:positionV>
                <wp:extent cx="676275" cy="27622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7513C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E00" id="_x0000_s1166" type="#_x0000_t202" style="position:absolute;margin-left:0;margin-top:67.5pt;width:53.25pt;height:21.75pt;z-index:25175347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" filled="f" stroked="f">
                <v:textbox>
                  <w:txbxContent>
                    <w:p w:rsidR="008C35D2" w:rsidRPr="001552CB" w:rsidRDefault="008C35D2" w:rsidP="007513C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3C1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EDC5FCA" wp14:editId="275399C2">
                <wp:simplePos x="0" y="0"/>
                <wp:positionH relativeFrom="rightMargin">
                  <wp:align>left</wp:align>
                </wp:positionH>
                <wp:positionV relativeFrom="paragraph">
                  <wp:posOffset>104775</wp:posOffset>
                </wp:positionV>
                <wp:extent cx="676275" cy="27622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7513C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5FCA" id="_x0000_s1167" type="#_x0000_t202" style="position:absolute;margin-left:0;margin-top:8.25pt;width:53.25pt;height:21.75pt;z-index:2517514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" filled="f" stroked="f">
                <v:textbox>
                  <w:txbxContent>
                    <w:p w:rsidR="008C35D2" w:rsidRPr="001552CB" w:rsidRDefault="008C35D2" w:rsidP="007513C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3C1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D3E64FE" wp14:editId="6DB542FB">
                <wp:simplePos x="0" y="0"/>
                <wp:positionH relativeFrom="rightMargin">
                  <wp:align>left</wp:align>
                </wp:positionH>
                <wp:positionV relativeFrom="paragraph">
                  <wp:posOffset>3143250</wp:posOffset>
                </wp:positionV>
                <wp:extent cx="676275" cy="276225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7513C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T-5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E64FE" id="_x0000_s1168" type="#_x0000_t202" style="position:absolute;margin-left:0;margin-top:247.5pt;width:53.25pt;height:21.75pt;z-index:25174732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" filled="f" stroked="f">
                <v:textbox>
                  <w:txbxContent>
                    <w:p w:rsidR="008C35D2" w:rsidRPr="001552CB" w:rsidRDefault="008C35D2" w:rsidP="007513C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T-5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3C1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DD787CD" wp14:editId="30819D9D">
                <wp:simplePos x="0" y="0"/>
                <wp:positionH relativeFrom="rightMargin">
                  <wp:align>left</wp:align>
                </wp:positionH>
                <wp:positionV relativeFrom="paragraph">
                  <wp:posOffset>3895725</wp:posOffset>
                </wp:positionV>
                <wp:extent cx="676275" cy="27622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 w:rsidP="007513C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87CD" id="_x0000_s1169" type="#_x0000_t202" style="position:absolute;margin-left:0;margin-top:306.75pt;width:53.25pt;height:21.75pt;z-index:2517432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" filled="f" stroked="f">
                <v:textbox>
                  <w:txbxContent>
                    <w:p w:rsidR="008C35D2" w:rsidRPr="001552CB" w:rsidRDefault="008C35D2" w:rsidP="007513C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T-6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3C1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7885737" wp14:editId="4486C840">
                <wp:simplePos x="0" y="0"/>
                <wp:positionH relativeFrom="margin">
                  <wp:posOffset>1104900</wp:posOffset>
                </wp:positionH>
                <wp:positionV relativeFrom="paragraph">
                  <wp:posOffset>5505450</wp:posOffset>
                </wp:positionV>
                <wp:extent cx="1295400" cy="238125"/>
                <wp:effectExtent l="0" t="0" r="19050" b="28575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238125"/>
                          <a:chOff x="0" y="0"/>
                          <a:chExt cx="1295400" cy="238125"/>
                        </a:xfrm>
                      </wpg:grpSpPr>
                      <wps:wsp>
                        <wps:cNvPr id="229" name="Rectangle 229"/>
                        <wps:cNvSpPr/>
                        <wps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3815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87630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85737" id="Group 228" o:spid="_x0000_s1170" style="position:absolute;margin-left:87pt;margin-top:433.5pt;width:102pt;height:18.75pt;z-index:251741184;mso-position-horizontal-relative:margin;mso-height-relative:margin" coordsize="12954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">
                <v:rect id="Rectangle 229" o:spid="_x0000_s1171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LgsEA&#10;AADcAAAADwAAAGRycy9kb3ducmV2LnhtbESPzYrCMBSF98K8Q7gDs9PULkanmsogDIjgwp8HuDR3&#10;mtrmpjTRtm9vBMHl4fx8nPVmsI24U+crxwrmswQEceF0xaWCy/lvugThA7LGxjEpGMnDJv+YrDHT&#10;rucj3U+hFHGEfYYKTAhtJqUvDFn0M9cSR+/fdRZDlF0pdYd9HLeNTJPkW1qsOBIMtrQ1VNSnm40Q&#10;pOM4X/Tb+mCGfUXNeKXbqNTX5/C7AhFoCO/wq73TCtL0B5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ky4LBAAAA3AAAAA8AAAAAAAAAAAAAAAAAmAIAAGRycy9kb3du&#10;cmV2LnhtbFBLBQYAAAAABAAEAPUAAACG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rect>
                <v:rect id="Rectangle 230" o:spid="_x0000_s1172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0wr4A&#10;AADcAAAADwAAAGRycy9kb3ducmV2LnhtbERPzYrCMBC+C75DGMGbprqwLtUoIgiysAd1H2Boxqba&#10;TEoTbfv2zmFhjx/f/2bX+1q9qI1VYAOLeQaKuAi24tLA7/U4+wIVE7LFOjAZGCjCbjsebTC3oeMz&#10;vS6pVBLCMUcDLqUm1zoWjjzGeWiIhbuF1mMS2JbatthJuK/1Mss+tceKpcFhQwdHxePy9FKCdB4W&#10;q+7w+HH9d0X1cKfnYMx00u/XoBL16V/85z5ZA8sPmS9n5Ajo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H9MK+AAAA3AAAAA8AAAAAAAAAAAAAAAAAmAIAAGRycy9kb3ducmV2&#10;LnhtbFBLBQYAAAAABAAEAPUAAACD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rect>
                <v:rect id="Rectangle 231" o:spid="_x0000_s1173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RW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mab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tRWcAAAADcAAAADwAAAAAAAAAAAAAAAACYAgAAZHJzL2Rvd25y&#10;ZXYueG1sUEsFBgAAAAAEAAQA9QAAAIUDAAAAAA=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552CB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1BD0F0E" wp14:editId="4CF72A5B">
                <wp:simplePos x="0" y="0"/>
                <wp:positionH relativeFrom="column">
                  <wp:posOffset>4238625</wp:posOffset>
                </wp:positionH>
                <wp:positionV relativeFrom="paragraph">
                  <wp:posOffset>5133975</wp:posOffset>
                </wp:positionV>
                <wp:extent cx="1428750" cy="27622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3616DF" w:rsidRDefault="008C35D2" w:rsidP="001552CB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3616DF">
                              <w:rPr>
                                <w:b/>
                                <w:sz w:val="32"/>
                              </w:rPr>
                              <w:t>S2-7F-E-A0##</w:t>
                            </w:r>
                          </w:p>
                          <w:p w:rsidR="008C35D2" w:rsidRPr="001552CB" w:rsidRDefault="008C35D2" w:rsidP="001552CB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D0F0E" id="_x0000_s1174" type="#_x0000_t202" style="position:absolute;margin-left:333.75pt;margin-top:404.25pt;width:112.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" filled="f" stroked="f">
                <v:textbox>
                  <w:txbxContent>
                    <w:p w:rsidR="008C35D2" w:rsidRPr="003616DF" w:rsidRDefault="008C35D2" w:rsidP="001552CB">
                      <w:pPr>
                        <w:rPr>
                          <w:b/>
                          <w:sz w:val="32"/>
                        </w:rPr>
                      </w:pPr>
                      <w:r w:rsidRPr="003616DF">
                        <w:rPr>
                          <w:b/>
                          <w:sz w:val="32"/>
                        </w:rPr>
                        <w:t>S2-7F-E-A0##</w:t>
                      </w:r>
                    </w:p>
                    <w:p w:rsidR="008C35D2" w:rsidRPr="001552CB" w:rsidRDefault="008C35D2" w:rsidP="001552CB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120CD96" wp14:editId="227BCCE2">
                <wp:simplePos x="0" y="0"/>
                <wp:positionH relativeFrom="column">
                  <wp:posOffset>3562350</wp:posOffset>
                </wp:positionH>
                <wp:positionV relativeFrom="paragraph">
                  <wp:posOffset>3942715</wp:posOffset>
                </wp:positionV>
                <wp:extent cx="676275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1552CB" w:rsidRDefault="008C35D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552CB">
                              <w:rPr>
                                <w:b/>
                                <w:sz w:val="28"/>
                              </w:rPr>
                              <w:t>VCON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CD96" id="_x0000_s1175" type="#_x0000_t202" style="position:absolute;margin-left:280.5pt;margin-top:310.45pt;width:53.25pt;height:21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" filled="f" stroked="f">
                <v:textbox>
                  <w:txbxContent>
                    <w:p w:rsidR="008C35D2" w:rsidRPr="001552CB" w:rsidRDefault="008C35D2">
                      <w:pPr>
                        <w:rPr>
                          <w:b/>
                          <w:sz w:val="28"/>
                        </w:rPr>
                      </w:pPr>
                      <w:r w:rsidRPr="001552CB">
                        <w:rPr>
                          <w:b/>
                          <w:sz w:val="28"/>
                        </w:rPr>
                        <w:t>VCON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BB6B417" wp14:editId="2B27C793">
                <wp:simplePos x="0" y="0"/>
                <wp:positionH relativeFrom="column">
                  <wp:posOffset>2695575</wp:posOffset>
                </wp:positionH>
                <wp:positionV relativeFrom="paragraph">
                  <wp:posOffset>2009775</wp:posOffset>
                </wp:positionV>
                <wp:extent cx="3857625" cy="3762375"/>
                <wp:effectExtent l="0" t="0" r="28575" b="28575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3762375"/>
                          <a:chOff x="0" y="0"/>
                          <a:chExt cx="3857625" cy="37623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857625" cy="34099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295275" y="285750"/>
                            <a:ext cx="1733550" cy="523875"/>
                            <a:chOff x="0" y="0"/>
                            <a:chExt cx="1733550" cy="5238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87630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3144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49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381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48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87630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47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3144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46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2257425" y="276225"/>
                            <a:ext cx="1295400" cy="523875"/>
                            <a:chOff x="0" y="0"/>
                            <a:chExt cx="1295400" cy="5238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101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7630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102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381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87630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04800" y="1028700"/>
                            <a:ext cx="1733550" cy="523875"/>
                            <a:chOff x="0" y="0"/>
                            <a:chExt cx="1733550" cy="5238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87630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3144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4381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87630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13144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314325" y="1809750"/>
                            <a:ext cx="1733550" cy="523875"/>
                            <a:chOff x="0" y="0"/>
                            <a:chExt cx="1733550" cy="523875"/>
                          </a:xfrm>
                          <a:solidFill>
                            <a:schemeClr val="accent4">
                              <a:lumMod val="75000"/>
                            </a:schemeClr>
                          </a:solidFill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876300" y="0"/>
                              <a:ext cx="419100" cy="2381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14450" y="0"/>
                              <a:ext cx="419100" cy="2381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0" y="285750"/>
                              <a:ext cx="419100" cy="2381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4381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876300" y="285750"/>
                              <a:ext cx="419100" cy="2381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13144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323850" y="2562225"/>
                            <a:ext cx="1733550" cy="523875"/>
                            <a:chOff x="0" y="0"/>
                            <a:chExt cx="1733550" cy="523875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87630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13144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73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4381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87630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71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144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2266950" y="1057275"/>
                            <a:ext cx="1295400" cy="523875"/>
                            <a:chOff x="0" y="0"/>
                            <a:chExt cx="1295400" cy="523875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87630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4381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87630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266950" y="1819275"/>
                            <a:ext cx="1295400" cy="523875"/>
                            <a:chOff x="0" y="0"/>
                            <a:chExt cx="1295400" cy="523875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89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87630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91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88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4381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ectangle 72"/>
                          <wps:cNvSpPr/>
                          <wps:spPr>
                            <a:xfrm>
                              <a:off x="87630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86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2286000" y="2543175"/>
                            <a:ext cx="1295400" cy="523875"/>
                            <a:chOff x="0" y="0"/>
                            <a:chExt cx="1295400" cy="523875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876300" y="0"/>
                              <a:ext cx="4191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0" y="285750"/>
                              <a:ext cx="419100" cy="238125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7228D7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43815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 79"/>
                          <wps:cNvSpPr/>
                          <wps:spPr>
                            <a:xfrm>
                              <a:off x="876300" y="28575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3616DF">
                                <w:pPr>
                                  <w:jc w:val="center"/>
                                </w:pPr>
                                <w:r>
                                  <w:t>81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304800" y="3514725"/>
                            <a:ext cx="857250" cy="238125"/>
                            <a:chOff x="0" y="0"/>
                            <a:chExt cx="857250" cy="238125"/>
                          </a:xfrm>
                        </wpg:grpSpPr>
                        <wps:wsp>
                          <wps:cNvPr id="213" name="Rectangle 213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7513C1">
                                <w:pPr>
                                  <w:jc w:val="center"/>
                                </w:pPr>
                                <w:r>
                                  <w:t>74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Rectangle 214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7513C1">
                                <w:pPr>
                                  <w:jc w:val="center"/>
                                </w:pPr>
                                <w:r>
                                  <w:t>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" name="Group 216"/>
                        <wpg:cNvGrpSpPr/>
                        <wpg:grpSpPr>
                          <a:xfrm>
                            <a:off x="1181100" y="3514725"/>
                            <a:ext cx="857250" cy="238125"/>
                            <a:chOff x="0" y="0"/>
                            <a:chExt cx="857250" cy="238125"/>
                          </a:xfrm>
                        </wpg:grpSpPr>
                        <wps:wsp>
                          <wps:cNvPr id="218" name="Rectangle 218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7513C1">
                                <w:pPr>
                                  <w:jc w:val="center"/>
                                </w:pPr>
                                <w:r>
                                  <w:t>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Rectangle 219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7513C1">
                                <w:pPr>
                                  <w:jc w:val="center"/>
                                </w:pPr>
                                <w:r>
                                  <w:t>77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2266950" y="3524250"/>
                            <a:ext cx="857250" cy="238125"/>
                            <a:chOff x="0" y="0"/>
                            <a:chExt cx="857250" cy="238125"/>
                          </a:xfrm>
                        </wpg:grpSpPr>
                        <wps:wsp>
                          <wps:cNvPr id="221" name="Rectangle 221"/>
                          <wps:cNvSpPr/>
                          <wps:spPr>
                            <a:xfrm>
                              <a:off x="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7513C1">
                                <w:pPr>
                                  <w:jc w:val="center"/>
                                </w:pPr>
                                <w:r>
                                  <w:t>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Rectangle 222"/>
                          <wps:cNvSpPr/>
                          <wps:spPr>
                            <a:xfrm>
                              <a:off x="438150" y="0"/>
                              <a:ext cx="4191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5D2" w:rsidRDefault="008C35D2" w:rsidP="007513C1">
                                <w:pPr>
                                  <w:jc w:val="center"/>
                                </w:pPr>
                                <w:r>
                                  <w:t>79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4" name="Rectangle 224"/>
                        <wps:cNvSpPr/>
                        <wps:spPr>
                          <a:xfrm>
                            <a:off x="3152775" y="3524250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1552CB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B6B417" id="Group 225" o:spid="_x0000_s1176" style="position:absolute;margin-left:212.25pt;margin-top:158.25pt;width:303.75pt;height:296.25pt;z-index:251735040" coordsize="38576,3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">
                <v:rect id="Rectangle 1" o:spid="_x0000_s1177" style="position:absolute;width:38576;height:34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j17wA&#10;AADaAAAADwAAAGRycy9kb3ducmV2LnhtbERPTYvCMBC9C/6HMMLebGoRkWoUEUQvHrYKXodmbIvN&#10;pCZR67/fCAuehsf7nOW6N614kvONZQWTJAVBXFrdcKXgfNqN5yB8QNbYWiYFb/KwXg0HS8y1ffEv&#10;PYtQiRjCPkcFdQhdLqUvazLoE9sRR+5qncEQoaukdviK4aaVWZrOpMGGY0ONHW1rKm/FwyiY8ZH3&#10;dz3dZdvHxVWZI24KUupn1G8WIAL14Sv+dx90nA+fVz5Xrv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YmPXvAAAANoAAAAPAAAAAAAAAAAAAAAAAJgCAABkcnMvZG93bnJldi54&#10;bWxQSwUGAAAAAAQABAD1AAAAgQMAAAAA&#10;" fillcolor="#bdd6ee [1300]" strokecolor="#1f4d78 [1604]" strokeweight="1pt"/>
                <v:group id="Group 31" o:spid="_x0000_s1178" style="position:absolute;left:2952;top:2857;width:17336;height:5239" coordsize="17335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" o:spid="_x0000_s1179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42</w:t>
                          </w:r>
                        </w:p>
                      </w:txbxContent>
                    </v:textbox>
                  </v:rect>
                  <v:rect id="Rectangle 4" o:spid="_x0000_s1180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nC78A&#10;AADa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IbvlX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SycLvwAAANoAAAAPAAAAAAAAAAAAAAAAAJgCAABkcnMvZG93bnJl&#10;di54bWxQSwUGAAAAAAQABAD1AAAAhAMAAAAA&#10;" fillcolor="black [3213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43</w:t>
                          </w:r>
                        </w:p>
                      </w:txbxContent>
                    </v:textbox>
                  </v:rect>
                  <v:rect id="Rectangle 5" o:spid="_x0000_s1181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44</w:t>
                          </w:r>
                        </w:p>
                      </w:txbxContent>
                    </v:textbox>
                  </v:rect>
                  <v:rect id="Rectangle 6" o:spid="_x0000_s1182" style="position:absolute;left:13144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45</w:t>
                          </w:r>
                        </w:p>
                      </w:txbxContent>
                    </v:textbox>
                  </v:rect>
                  <v:rect id="Rectangle 7" o:spid="_x0000_s1183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49</w:t>
                          </w:r>
                        </w:p>
                      </w:txbxContent>
                    </v:textbox>
                  </v:rect>
                  <v:rect id="Rectangle 8" o:spid="_x0000_s1184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48</w:t>
                          </w:r>
                        </w:p>
                      </w:txbxContent>
                    </v:textbox>
                  </v:rect>
                  <v:rect id="Rectangle 9" o:spid="_x0000_s1185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ylb4A&#10;AADaAAAADwAAAGRycy9kb3ducmV2LnhtbESPzYrCMBSF94LvEK7gzqa60LEaRQRBhFno+ACX5tpU&#10;m5vSRNu+/UQQXB7Oz8dZbztbiRc1vnSsYJqkIIhzp0suFFz/DpMfED4ga6wck4KePGw3w8EaM+1a&#10;PtPrEgoRR9hnqMCEUGdS+tyQRZ+4mjh6N9dYDFE2hdQNtnHcVnKWpnNpseRIMFjT3lD+uDxthCCd&#10;++mi3T9+TXcqqerv9OyVGo+63QpEoC58w5/2UStYwvtKvAF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MAcpW+AAAA2gAAAA8AAAAAAAAAAAAAAAAAmAIAAGRycy9kb3ducmV2&#10;LnhtbFBLBQYAAAAABAAEAPUAAACD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47</w:t>
                          </w:r>
                        </w:p>
                      </w:txbxContent>
                    </v:textbox>
                  </v:rect>
                  <v:rect id="Rectangle 10" o:spid="_x0000_s1186" style="position:absolute;left:13144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46</w:t>
                          </w:r>
                        </w:p>
                      </w:txbxContent>
                    </v:textbox>
                  </v:rect>
                </v:group>
                <v:group id="Group 30" o:spid="_x0000_s1187" style="position:absolute;left:22574;top:2762;width:12954;height:5239" coordsize="12954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11" o:spid="_x0000_s1188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100</w:t>
                          </w:r>
                        </w:p>
                      </w:txbxContent>
                    </v:textbox>
                  </v:rect>
                  <v:rect id="Rectangle 12" o:spid="_x0000_s1189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101</w:t>
                          </w:r>
                        </w:p>
                      </w:txbxContent>
                    </v:textbox>
                  </v:rect>
                  <v:rect id="Rectangle 13" o:spid="_x0000_s1190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ercEA&#10;AADbAAAADwAAAGRycy9kb3ducmV2LnhtbESP0YrCMBBF3xf8hzCCb2uqgi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4Xq3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102</w:t>
                          </w:r>
                        </w:p>
                      </w:txbxContent>
                    </v:textbox>
                  </v:rect>
                  <v:rect id="Rectangle 14" o:spid="_x0000_s1191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99</w:t>
                          </w:r>
                        </w:p>
                      </w:txbxContent>
                    </v:textbox>
                  </v:rect>
                  <v:rect id="Rectangle 15" o:spid="_x0000_s1192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98</w:t>
                          </w:r>
                        </w:p>
                      </w:txbxContent>
                    </v:textbox>
                  </v:rect>
                  <v:rect id="Rectangle 16" o:spid="_x0000_s1193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97</w:t>
                          </w:r>
                        </w:p>
                      </w:txbxContent>
                    </v:textbox>
                  </v:rect>
                </v:group>
                <v:group id="Group 32" o:spid="_x0000_s1194" style="position:absolute;left:3048;top:10287;width:17335;height:5238" coordsize="17335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195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50</w:t>
                          </w:r>
                        </w:p>
                      </w:txbxContent>
                    </v:textbox>
                  </v:rect>
                  <v:rect id="Rectangle 34" o:spid="_x0000_s1196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51</w:t>
                          </w:r>
                        </w:p>
                      </w:txbxContent>
                    </v:textbox>
                  </v:rect>
                  <v:rect id="Rectangle 35" o:spid="_x0000_s1197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52</w:t>
                          </w:r>
                        </w:p>
                      </w:txbxContent>
                    </v:textbox>
                  </v:rect>
                  <v:rect id="Rectangle 36" o:spid="_x0000_s1198" style="position:absolute;left:13144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53</w:t>
                          </w:r>
                        </w:p>
                      </w:txbxContent>
                    </v:textbox>
                  </v:rect>
                  <v:rect id="Rectangle 37" o:spid="_x0000_s1199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57</w:t>
                          </w:r>
                        </w:p>
                      </w:txbxContent>
                    </v:textbox>
                  </v:rect>
                  <v:rect id="Rectangle 38" o:spid="_x0000_s1200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56</w:t>
                          </w:r>
                        </w:p>
                      </w:txbxContent>
                    </v:textbox>
                  </v:rect>
                  <v:rect id="Rectangle 39" o:spid="_x0000_s1201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55</w:t>
                          </w:r>
                        </w:p>
                      </w:txbxContent>
                    </v:textbox>
                  </v:rect>
                  <v:rect id="Rectangle 40" o:spid="_x0000_s1202" style="position:absolute;left:13144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54</w:t>
                          </w:r>
                        </w:p>
                      </w:txbxContent>
                    </v:textbox>
                  </v:rect>
                </v:group>
                <v:group id="Group 41" o:spid="_x0000_s1203" style="position:absolute;left:3143;top:18097;width:17335;height:5239" coordsize="17335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42" o:spid="_x0000_s1204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IdcUA&#10;AADbAAAADwAAAGRycy9kb3ducmV2LnhtbESPQWvCQBSE74L/YXlCL6KbBrGSukorrXjwUhVKb4/s&#10;azYk+zZk1yT9911B8DjMzDfMejvYWnTU+tKxgud5AoI4d7rkQsHl/DlbgfABWWPtmBT8kYftZjxa&#10;Y6Zdz1/UnUIhIoR9hgpMCE0mpc8NWfRz1xBH79e1FkOUbSF1i32E21qmSbKUFkuOCwYb2hnKq9PV&#10;Ktj/TH16/N4vXqri2puPythu967U02R4ewURaAiP8L190AoWKdy+xB8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6ch1xQAAANsAAAAPAAAAAAAAAAAAAAAAAJgCAABkcnMv&#10;ZG93bnJldi54bWxQSwUGAAAAAAQABAD1AAAAigMAAAAA&#10;" fillcolor="#bf8f00 [2407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58</w:t>
                          </w:r>
                        </w:p>
                      </w:txbxContent>
                    </v:textbox>
                  </v:rect>
                  <v:rect id="Rectangle 43" o:spid="_x0000_s1205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diKcUA&#10;AADbAAAADwAAAGRycy9kb3ducmV2LnhtbESPQWvCQBSE70L/w/IK3nRja0Wiq0ShIBYKRhG9PbLP&#10;JDT7NmZXTf+9Kwgeh5n5hpnOW1OJKzWutKxg0I9AEGdWl5wr2G2/e2MQziNrrCyTgn9yMJ+9daYY&#10;a3vjDV1Tn4sAYRejgsL7OpbSZQUZdH1bEwfvZBuDPsgml7rBW4CbSn5E0UgaLDksFFjTsqDsL70Y&#10;BfvN14kWi9FO/h6TczJIV+3P+qBU971NJiA8tf4VfrZXWsHwEx5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p2IpxQAAANsAAAAPAAAAAAAAAAAAAAAAAJgCAABkcnMv&#10;ZG93bnJldi54bWxQSwUGAAAAAAQABAD1AAAAigMAAAAA&#10;" filled="f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59</w:t>
                          </w:r>
                        </w:p>
                      </w:txbxContent>
                    </v:textbox>
                  </v:rect>
                  <v:rect id="Rectangle 44" o:spid="_x0000_s1206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76XcQA&#10;AADbAAAADwAAAGRycy9kb3ducmV2LnhtbESPQYvCMBSE7wv+h/AEb2uqqEg1ShUWREGwK6K3R/Ns&#10;i81Lt4la/71ZWNjjMDPfMPNlayrxoMaVlhUM+hEI4szqknMFx++vzykI55E1VpZJwYscLBedjznG&#10;2j75QI/U5yJA2MWooPC+jqV0WUEGXd/WxMG72sagD7LJpW7wGeCmksMomkiDJYeFAmtaF5Td0rtR&#10;cDqMr7RaTY5yf0l+kkG6aXfbs1K9bpvMQHhq/X/4r73RCkYj+P0Sfo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+l3EAAAA2wAAAA8AAAAAAAAAAAAAAAAAmAIAAGRycy9k&#10;b3ducmV2LnhtbFBLBQYAAAAABAAEAPUAAACJAwAAAAA=&#10;" filled="f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60</w:t>
                          </w:r>
                        </w:p>
                      </w:txbxContent>
                    </v:textbox>
                  </v:rect>
                  <v:rect id="Rectangle 45" o:spid="_x0000_s1207" style="position:absolute;left:13144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fxsYA&#10;AADbAAAADwAAAGRycy9kb3ducmV2LnhtbESP3WrCQBSE7wt9h+UUelc3SiMSs0oUCtKCYCrS3h2y&#10;Jz+YPZtmtyZ9e1cQejnMzDdMuh5NKy7Uu8aygukkAkFcWN1wpeD4+fayAOE8ssbWMin4Iwfr1eND&#10;iom2Ax/okvtKBAi7BBXU3neJlK6oyaCb2I44eKXtDfog+0rqHocAN62cRdFcGmw4LNTY0bam4pz/&#10;GgWnQ1zSZjM/yv139pNN89348f6l1PPTmC1BeBr9f/je3mkFrzH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JfxsYAAADbAAAADwAAAAAAAAAAAAAAAACYAgAAZHJz&#10;L2Rvd25yZXYueG1sUEsFBgAAAAAEAAQA9QAAAIsDAAAAAA==&#10;" filled="f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61</w:t>
                          </w:r>
                        </w:p>
                      </w:txbxContent>
                    </v:textbox>
                  </v:rect>
                  <v:rect id="Rectangle 46" o:spid="_x0000_s1208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BscYA&#10;AADbAAAADwAAAGRycy9kb3ducmV2LnhtbESP3WrCQBSE7wt9h+UUelc3FhtKdCOxIIhCwTSI3h2y&#10;Jz80ezbNbjV9+64geDnMzDfMYjmaTpxpcK1lBdNJBIK4tLrlWkHxtX55B+E8ssbOMin4IwfL9PFh&#10;gYm2F97TOfe1CBB2CSpovO8TKV3ZkEE3sT1x8Co7GPRBDrXUA14C3HTyNYpiabDlsNBgTx8Nld/5&#10;r1Fw2L9VtFrFhfw8ZT/ZNN+Mu+1RqeenMZuD8DT6e/jW3mgFsxi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DBscYAAADbAAAADwAAAAAAAAAAAAAAAACYAgAAZHJz&#10;L2Rvd25yZXYueG1sUEsFBgAAAAAEAAQA9QAAAIsDAAAAAA==&#10;" filled="f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65</w:t>
                          </w:r>
                        </w:p>
                      </w:txbxContent>
                    </v:textbox>
                  </v:rect>
                  <v:rect id="Rectangle 47" o:spid="_x0000_s1209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kKsYA&#10;AADbAAAADwAAAGRycy9kb3ducmV2LnhtbESP3WrCQBSE7wu+w3KE3jUbpbUlupFYKEgFwVSK3h2y&#10;Jz+YPRuzW03f3hUKvRxm5htmsRxMKy7Uu8aygkkUgyAurG64UrD/+nh6A+E8ssbWMin4JQfLdPSw&#10;wETbK+/okvtKBAi7BBXU3neJlK6oyaCLbEccvNL2Bn2QfSV1j9cAN62cxvFMGmw4LNTY0XtNxSn/&#10;MQq+dy8lrVazvdwes3M2ydfD5vOg1ON4yOYgPA3+P/zXXmsFz6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xkKsYAAADbAAAADwAAAAAAAAAAAAAAAACYAgAAZHJz&#10;L2Rvd25yZXYueG1sUEsFBgAAAAAEAAQA9QAAAIsDAAAAAA==&#10;" filled="f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64</w:t>
                          </w:r>
                        </w:p>
                      </w:txbxContent>
                    </v:textbox>
                  </v:rect>
                  <v:rect id="Rectangle 48" o:spid="_x0000_s1210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PwWMEA&#10;AADbAAAADwAAAGRycy9kb3ducmV2LnhtbERPTYvCMBC9C/6HMII3TRUV6RqlCguygmAtsnsbmrEt&#10;20y6TVbrvzcHwePjfa82nanFjVpXWVYwGUcgiHOrKy4UZOfP0RKE88gaa8uk4EEONut+b4Wxtnc+&#10;0S31hQgh7GJUUHrfxFK6vCSDbmwb4sBdbWvQB9gWUrd4D+GmltMoWkiDFYeGEhvalZT/pv9GweU0&#10;v9J2u8jk8Sf5Sybpvjt8fSs1HHTJBwhPnX+LX+69VjALY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8FjBAAAA2wAAAA8AAAAAAAAAAAAAAAAAmAIAAGRycy9kb3du&#10;cmV2LnhtbFBLBQYAAAAABAAEAPUAAACGAwAAAAA=&#10;" filled="f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63</w:t>
                          </w:r>
                        </w:p>
                      </w:txbxContent>
                    </v:textbox>
                  </v:rect>
                  <v:rect id="Rectangle 49" o:spid="_x0000_s1211" style="position:absolute;left:13144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Vw8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z2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9Vw8YAAADbAAAADwAAAAAAAAAAAAAAAACYAgAAZHJz&#10;L2Rvd25yZXYueG1sUEsFBgAAAAAEAAQA9QAAAIsDAAAAAA==&#10;" filled="f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62</w:t>
                          </w:r>
                        </w:p>
                      </w:txbxContent>
                    </v:textbox>
                  </v:rect>
                </v:group>
                <v:group id="Group 50" o:spid="_x0000_s1212" style="position:absolute;left:3238;top:25622;width:17336;height:5239" coordsize="17335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Rectangle 51" o:spid="_x0000_s1213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66</w:t>
                          </w:r>
                        </w:p>
                      </w:txbxContent>
                    </v:textbox>
                  </v:rect>
                  <v:rect id="Rectangle 52" o:spid="_x0000_s1214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5C9s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eQvb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67</w:t>
                          </w:r>
                        </w:p>
                      </w:txbxContent>
                    </v:textbox>
                  </v:rect>
                  <v:rect id="Rectangle 53" o:spid="_x0000_s1215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68</w:t>
                          </w:r>
                        </w:p>
                      </w:txbxContent>
                    </v:textbox>
                  </v:rect>
                  <v:rect id="Rectangle 54" o:spid="_x0000_s1216" style="position:absolute;left:13144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69</w:t>
                          </w:r>
                        </w:p>
                      </w:txbxContent>
                    </v:textbox>
                  </v:rect>
                  <v:rect id="Rectangle 55" o:spid="_x0000_s1217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agsEA&#10;AADbAAAADwAAAGRycy9kb3ducmV2LnhtbESP3YrCMBCF7xd8hzCCd9vUBVe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32oL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73</w:t>
                          </w:r>
                        </w:p>
                      </w:txbxContent>
                    </v:textbox>
                  </v:rect>
                  <v:rect id="Rectangle 56" o:spid="_x0000_s1218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72</w:t>
                          </w:r>
                        </w:p>
                      </w:txbxContent>
                    </v:textbox>
                  </v:rect>
                  <v:rect id="Rectangle 57" o:spid="_x0000_s1219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hb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1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p4W7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71</w:t>
                          </w:r>
                        </w:p>
                      </w:txbxContent>
                    </v:textbox>
                  </v:rect>
                  <v:rect id="Rectangle 58" o:spid="_x0000_s1220" style="position:absolute;left:13144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70</w:t>
                          </w:r>
                        </w:p>
                      </w:txbxContent>
                    </v:textbox>
                  </v:rect>
                </v:group>
                <v:group id="Group 59" o:spid="_x0000_s1221" style="position:absolute;left:22669;top:10572;width:12954;height:5239" coordsize="12954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60" o:spid="_x0000_s1222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95</w:t>
                          </w:r>
                        </w:p>
                      </w:txbxContent>
                    </v:textbox>
                  </v:rect>
                  <v:rect id="Rectangle 61" o:spid="_x0000_s1223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hIJ8EA&#10;AADbAAAADwAAAGRycy9kb3ducmV2LnhtbESPQWvCQBSE7wX/w/IEb3WjYCxpVpGA4EWkVnp+ZF+T&#10;kOzbsLsm8d+7QqHHYWa+YfL9ZDoxkPONZQWrZQKCuLS64UrB7fv4/gHCB2SNnWVS8CAP+93sLcdM&#10;25G/aLiGSkQI+wwV1CH0mZS+rMmgX9qeOHq/1hkMUbpKaodjhJtOrpMklQYbjgs19lTUVLbXu1HQ&#10;X1w7DM5tfwg55XB+bDeHQqnFfDp8ggg0hf/wX/ukFaQreH2JP0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4SCfBAAAA2wAAAA8AAAAAAAAAAAAAAAAAmAIAAGRycy9kb3du&#10;cmV2LnhtbFBLBQYAAAAABAAEAPUAAACGAwAAAAA=&#10;" fillcolor="#c00000" strokecolor="#1f4d78 [1604]" strokeweight="1pt"/>
                  <v:rect id="Rectangle 62" o:spid="_x0000_s1224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KIS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zKIS7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96</w:t>
                          </w:r>
                        </w:p>
                      </w:txbxContent>
                    </v:textbox>
                  </v:rect>
                  <v:rect id="Rectangle 63" o:spid="_x0000_s1225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t0M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+LdD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94</w:t>
                          </w:r>
                        </w:p>
                      </w:txbxContent>
                    </v:textbox>
                  </v:rect>
                  <v:rect id="Rectangle 64" o:spid="_x0000_s1226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93</w:t>
                          </w:r>
                        </w:p>
                      </w:txbxContent>
                    </v:textbox>
                  </v:rect>
                  <v:rect id="Rectangle 65" o:spid="_x0000_s1227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QP8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a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bED/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92</w:t>
                          </w:r>
                        </w:p>
                      </w:txbxContent>
                    </v:textbox>
                  </v:rect>
                </v:group>
                <v:group id="Group 66" o:spid="_x0000_s1228" style="position:absolute;left:22669;top:18192;width:12954;height:5239" coordsize="12954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229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89</w:t>
                          </w:r>
                        </w:p>
                      </w:txbxContent>
                    </v:textbox>
                  </v:rect>
                  <v:rect id="Rectangle 68" o:spid="_x0000_s1230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/ob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ex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tq/ob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90</w:t>
                          </w:r>
                        </w:p>
                      </w:txbxContent>
                    </v:textbox>
                  </v:rect>
                  <v:rect id="Rectangle 69" o:spid="_x0000_s1231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aOsEA&#10;AADbAAAADwAAAGRycy9kb3ducmV2LnhtbESPzYrCMBSF9wO+Q7iCu2nqLBytpkUEYRBm4c8DXJpr&#10;U21uShNt+/YTQZjl4fx8nE0x2EY8qfO1YwXzJAVBXDpdc6Xgct5/LkH4gKyxcUwKRvJQ5JOPDWba&#10;9Xyk5ylUIo6wz1CBCaHNpPSlIYs+cS1x9K6usxii7CqpO+zjuG3kV5oupMWaI8FgSztD5f30sBGC&#10;dBzn3/3u/muGQ03NeKPHqNRsOmzXIAIN4T/8bv9oBYsVvL7EHy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WGjr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91</w:t>
                          </w:r>
                        </w:p>
                      </w:txbxContent>
                    </v:textbox>
                  </v:rect>
                  <v:rect id="Rectangle 70" o:spid="_x0000_s1232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ler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D1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XUler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88</w:t>
                          </w:r>
                        </w:p>
                      </w:txbxContent>
                    </v:textbox>
                  </v:rect>
                  <v:rect id="Rectangle 71" o:spid="_x0000_s1233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A4b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m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YDhvwAAANsAAAAPAAAAAAAAAAAAAAAAAJgCAABkcnMvZG93bnJl&#10;di54bWxQSwUGAAAAAAQABAD1AAAAhAMAAAAA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87</w:t>
                          </w:r>
                        </w:p>
                      </w:txbxContent>
                    </v:textbox>
                  </v:rect>
                  <v:rect id="Rectangle 72" o:spid="_x0000_s1234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elr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/C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uselr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86</w:t>
                          </w:r>
                        </w:p>
                      </w:txbxContent>
                    </v:textbox>
                  </v:rect>
                </v:group>
                <v:group id="Group 73" o:spid="_x0000_s1235" style="position:absolute;left:22860;top:25431;width:12954;height:5239" coordsize="12954,5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Rectangle 74" o:spid="_x0000_s1236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4jec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OI3n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84</w:t>
                          </w:r>
                        </w:p>
                      </w:txbxContent>
                    </v:textbox>
                  </v:rect>
                  <v:rect id="Rectangle 75" o:spid="_x0000_s1237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G4s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esl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ChuL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85</w:t>
                          </w:r>
                        </w:p>
                      </w:txbxContent>
                    </v:textbox>
                  </v:rect>
                  <v:rect id="Rectangle 76" o:spid="_x0000_s1238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GjsAA&#10;AADbAAAADwAAAGRycy9kb3ducmV2LnhtbESPQYvCMBSE7wv+h/CEva2pC7ZSTUUEYS8iq+L50Tzb&#10;0ualJLHWf78RFjwOM/MNs96MphMDOd9YVjCfJSCIS6sbrhRczvuvJQgfkDV2lknBkzxsisnHGnNt&#10;H/xLwylUIkLY56igDqHPpfRlTQb9zPbE0btZZzBE6SqpHT4i3HTyO0lSabDhuFBjT7uayvZ0Nwr6&#10;o2uHwbnsSsgph8MzW2x3Sn1Ox+0KRKAxvMP/7R+tIEvh9SX+AF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hGjsAAAADbAAAADwAAAAAAAAAAAAAAAACYAgAAZHJzL2Rvd25y&#10;ZXYueG1sUEsFBgAAAAAEAAQA9QAAAIUDAAAAAA==&#10;" fillcolor="#c00000" strokecolor="#1f4d78 [1604]" strokeweight="1pt"/>
                  <v:rect id="Rectangle 77" o:spid="_x0000_s1239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fasMA&#10;AADbAAAADwAAAGRycy9kb3ducmV2LnhtbESPwWrDMBBE74H+g9hCbonkBprGiRxKoTQ+1jGmx8Xa&#10;2CbWyliq4/x9VSj0OMzMG+ZwnG0vJhp951hDslYgiGtnOm40lOf31QsIH5AN9o5Jw508HLOHxQFT&#10;4278SVMRGhEh7FPU0IYwpFL6uiWLfu0G4uhd3GgxRDk20ox4i3DbyyelnqXFjuNCiwO9tVRfi2+r&#10;IQ/KOWWm3eDrpMu/qk1TVh9aLx/n1z2IQHP4D/+1T0bDdgu/X+IPk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fasMAAADbAAAADwAAAAAAAAAAAAAAAACYAgAAZHJzL2Rv&#10;d25yZXYueG1sUEsFBgAAAAAEAAQA9QAAAIgDAAAAAA==&#10;" fillcolor="#7030a0" strokecolor="#1f4d78 [1604]" strokeweight="1pt">
                    <v:textbox>
                      <w:txbxContent>
                        <w:p w:rsidR="008C35D2" w:rsidRDefault="008C35D2" w:rsidP="007228D7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rect>
                  <v:rect id="Rectangle 78" o:spid="_x0000_s1240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pfL0A&#10;AADbAAAADwAAAGRycy9kb3ducmV2LnhtbERPzYrCMBC+L/gOYYS9rakeVKpRRBBE8KDrAwzN2FSb&#10;SWmibd/eOSzs8eP7X297X6s3tbEKbGA6yUARF8FWXBq4/R5+lqBiQrZYByYDA0XYbkZfa8xt6PhC&#10;72sqlYRwzNGAS6nJtY6FI49xEhpi4e6h9ZgEtqW2LXYS7ms9y7K59lixNDhsaO+oeF5fXkqQLsN0&#10;0e2fZ9efKqqHB70GY77H/W4FKlGf/sV/7qM1sJCx8kV+gN5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wMpfL0AAADbAAAADwAAAAAAAAAAAAAAAACYAgAAZHJzL2Rvd25yZXYu&#10;eG1sUEsFBgAAAAAEAAQA9QAAAIIDAAAAAA=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82</w:t>
                          </w:r>
                        </w:p>
                      </w:txbxContent>
                    </v:textbox>
                  </v:rect>
                  <v:rect id="Rectangle 79" o:spid="_x0000_s1241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M58EA&#10;AADbAAAADwAAAGRycy9kb3ducmV2LnhtbESPy4rCMBSG94LvEM7A7GyqCy8d0zIIggiz8PIAh+bY&#10;dGxOShNt+/aTAcHlz3/5+LfFYBvxpM7XjhXMkxQEcel0zZWC62U/W4PwAVlj45gUjOShyKeTLWba&#10;9Xyi5zlUIo6wz1CBCaHNpPSlIYs+cS1x9G6usxii7CqpO+zjuG3kIk2X0mLNkWCwpZ2h8n5+2AhB&#10;Oo3zVb+7/5jhWFMz/tJjVOrzY/j+AhFoCO/wq33QClYb+P8Sf4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PjOfBAAAA2w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3616DF">
                          <w:pPr>
                            <w:jc w:val="center"/>
                          </w:pPr>
                          <w:r>
                            <w:t>81</w:t>
                          </w:r>
                        </w:p>
                      </w:txbxContent>
                    </v:textbox>
                  </v:rect>
                </v:group>
                <v:group id="Group 215" o:spid="_x0000_s1242" style="position:absolute;left:3048;top:35147;width:8572;height:2381" coordsize="8572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rect id="Rectangle 213" o:spid="_x0000_s1243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21cAA&#10;AADcAAAADwAAAGRycy9kb3ducmV2LnhtbESP3YrCMBCF7xd8hzCCd2taBZVqFBEEEbzw5wGGZmyq&#10;zaQ00bZvbxYWvDycn4+z2nS2Em9qfOlYQTpOQBDnTpdcKLhd978LED4ga6wck4KePGzWg58VZtq1&#10;fKb3JRQijrDPUIEJoc6k9Lkhi37sauLo3V1jMUTZFFI32MZxW8lJksykxZIjwWBNO0P58/KyEYJ0&#10;7tN5u3ueTHcsqeof9OqVGg277RJEoC58w//tg1YwSaf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A21c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7513C1">
                          <w:pPr>
                            <w:jc w:val="center"/>
                          </w:pPr>
                          <w:r>
                            <w:t>74</w:t>
                          </w:r>
                        </w:p>
                      </w:txbxContent>
                    </v:textbox>
                  </v:rect>
                  <v:rect id="Rectangle 214" o:spid="_x0000_s1244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muocAA&#10;AADcAAAADwAAAGRycy9kb3ducmV2LnhtbESP3YrCMBCF7xd8hzCCd2taEZVqFBEEEbzw5wGGZmyq&#10;zaQ00bZvbxYWvDycn4+z2nS2Em9qfOlYQTpOQBDnTpdcKLhd978LED4ga6wck4KePGzWg58VZtq1&#10;fKb3JRQijrDPUIEJoc6k9Lkhi37sauLo3V1jMUTZFFI32MZxW8lJksykxZIjwWBNO0P58/KyEYJ0&#10;7tN5u3ueTHcsqeof9OqVGg277RJEoC58w//tg1YwSaf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muoc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7513C1">
                          <w:pPr>
                            <w:jc w:val="center"/>
                          </w:pPr>
                          <w:r>
                            <w:t>75</w:t>
                          </w:r>
                        </w:p>
                      </w:txbxContent>
                    </v:textbox>
                  </v:rect>
                </v:group>
                <v:group id="Group 216" o:spid="_x0000_s1245" style="position:absolute;left:11811;top:35147;width:8572;height:2381" coordsize="8572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<v:rect id="Rectangle 218" o:spid="_x0000_s1246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kpL4A&#10;AADcAAAADwAAAGRycy9kb3ducmV2LnhtbERPzYrCMBC+L/gOYQRva1oP7lKNIoKwLHjQ3QcYmrGp&#10;NpPSRNu+vXMQPH58/+vt4Bv1oC7WgQ3k8wwUcRlszZWB/7/D5zeomJAtNoHJwEgRtpvJxxoLG3o+&#10;0eOcKiUhHAs04FJqC61j6chjnIeWWLhL6DwmgV2lbYe9hPtGL7JsqT3WLA0OW9o7Km/nu5cSpNOY&#10;f/X729ENvzU145XuozGz6bBbgUo0pLf45f6xBha5rJUzcgT05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TEpKS+AAAA3AAAAA8AAAAAAAAAAAAAAAAAmAIAAGRycy9kb3ducmV2&#10;LnhtbFBLBQYAAAAABAAEAPUAAACDAwAAAAA=&#10;" fillcolor="#5b9bd5 [3204]" strokecolor="#1f4d78 [1604]" strokeweight="1pt">
                    <v:textbox>
                      <w:txbxContent>
                        <w:p w:rsidR="008C35D2" w:rsidRDefault="008C35D2" w:rsidP="007513C1">
                          <w:pPr>
                            <w:jc w:val="center"/>
                          </w:pPr>
                          <w:r>
                            <w:t>76</w:t>
                          </w:r>
                        </w:p>
                      </w:txbxContent>
                    </v:textbox>
                  </v:rect>
                  <v:rect id="Rectangle 219" o:spid="_x0000_s1247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gBP8AA&#10;AADcAAAADwAAAGRycy9kb3ducmV2LnhtbESPy6rCMBRF5xf8h3AEZ9e0DnxUo4ggiODAxwccmmNT&#10;bU5KE2379+bCBYeb/Vjs1aazlXhT40vHCtJxAoI4d7rkQsHtuv+dg/ABWWPlmBT05GGzHvysMNOu&#10;5TO9L6EQcYR9hgpMCHUmpc8NWfRjVxNH7+4aiyHKppC6wTaO20pOkmQqLZYcCQZr2hnKn5eXjRCk&#10;c5/O2t3zZLpjSVX/oFev1GjYbZcgAnXhG/5vH7SCSbqAvzPxCM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gBP8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8C35D2" w:rsidRDefault="008C35D2" w:rsidP="007513C1">
                          <w:pPr>
                            <w:jc w:val="center"/>
                          </w:pPr>
                          <w:r>
                            <w:t>77</w:t>
                          </w:r>
                        </w:p>
                      </w:txbxContent>
                    </v:textbox>
                  </v:rect>
                </v:group>
                <v:group id="Group 220" o:spid="_x0000_s1248" style="position:absolute;left:22669;top:35242;width:8573;height:2381" coordsize="8572,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<v:rect id="Rectangle 221" o:spid="_x0000_s1249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LHhMEA&#10;AADcAAAADwAAAGRycy9kb3ducmV2LnhtbESPzYrCMBSF98K8Q7gD7jRtF6NUUxFhYBiYhT8PcGmu&#10;TW1zU5po27efCILLw/n5ONvdaFvxoN7XjhWkywQEcel0zZWCy/l7sQbhA7LG1jEpmMjDrviYbTHX&#10;buAjPU6hEnGEfY4KTAhdLqUvDVn0S9cRR+/qeoshyr6SuschjttWZknyJS3WHAkGOzoYKpvT3UYI&#10;0nFKV8Oh+TPjb03tdKP7pNT8c9xvQAQawzv8av9oBVmWwvNMPAKy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Sx4T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C35D2" w:rsidRDefault="008C35D2" w:rsidP="007513C1">
                          <w:pPr>
                            <w:jc w:val="center"/>
                          </w:pPr>
                          <w:r>
                            <w:t>78</w:t>
                          </w:r>
                        </w:p>
                      </w:txbxContent>
                    </v:textbox>
                  </v:rect>
                  <v:rect id="Rectangle 222" o:spid="_x0000_s1250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BZ88IA&#10;AADcAAAADwAAAGRycy9kb3ducmV2LnhtbESPzWqDQBSF94W+w3AL2TWjLtJiHaUIgRDIImkf4OLc&#10;OlbnjjiTqG+fCRS6PJyfj1NUix3EjSbfOVaQbhMQxI3THbcKvr/2r+8gfEDWODgmBSt5qMrnpwJz&#10;7WY+0+0SWhFH2OeowIQw5lL6xpBFv3UjcfR+3GQxRDm1Uk84x3E7yCxJdtJix5FgcKTaUNNfrjZC&#10;kM5r+jbX/cksx46G9Zeuq1Kbl+XzA0SgJfyH/9oHrSDLMniciUdAl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Fnz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8C35D2" w:rsidRDefault="008C35D2" w:rsidP="007513C1">
                          <w:pPr>
                            <w:jc w:val="center"/>
                          </w:pPr>
                          <w:r>
                            <w:t>79</w:t>
                          </w:r>
                        </w:p>
                      </w:txbxContent>
                    </v:textbox>
                  </v:rect>
                </v:group>
                <v:rect id="Rectangle 224" o:spid="_x0000_s1251" style="position:absolute;left:31527;top:35242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AAGcMA&#10;AADcAAAADwAAAGRycy9kb3ducmV2LnhtbESPQWvCQBSE74L/YXlCb7qbVIpG11AKpc2xKuLxkX0m&#10;wezbkN0m6b/vCoUeh5n5htnnk23FQL1vHGtIVgoEcelMw5WG8+l9uQHhA7LB1jFp+CEP+WE+22Nm&#10;3MhfNBxDJSKEfYYa6hC6TEpf1mTRr1xHHL2b6y2GKPtKmh7HCLetTJV6kRYbjgs1dvRWU3k/flsN&#10;RVDOKTNsO18mTXG9PFfny4fWT4vpdQci0BT+w3/tT6MhTdfwOBOP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AAGcMAAADcAAAADwAAAAAAAAAAAAAAAACYAgAAZHJzL2Rv&#10;d25yZXYueG1sUEsFBgAAAAAEAAQA9QAAAIgDAAAAAA==&#10;" fillcolor="#7030a0" strokecolor="#1f4d78 [1604]" strokeweight="1pt">
                  <v:textbox>
                    <w:txbxContent>
                      <w:p w:rsidR="008C35D2" w:rsidRDefault="008C35D2" w:rsidP="001552CB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552C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17675A4" wp14:editId="188BFAC8">
                <wp:simplePos x="0" y="0"/>
                <wp:positionH relativeFrom="column">
                  <wp:posOffset>7219950</wp:posOffset>
                </wp:positionH>
                <wp:positionV relativeFrom="paragraph">
                  <wp:posOffset>3810000</wp:posOffset>
                </wp:positionV>
                <wp:extent cx="933450" cy="44767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5D2" w:rsidRPr="00D666B6" w:rsidRDefault="008C35D2" w:rsidP="003616DF">
                            <w:pPr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POC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75A4" id="_x0000_s1252" type="#_x0000_t202" style="position:absolute;margin-left:568.5pt;margin-top:300pt;width:73.5pt;height:35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" filled="f" stroked="f">
                <v:textbox>
                  <w:txbxContent>
                    <w:p w:rsidR="008C35D2" w:rsidRPr="00D666B6" w:rsidRDefault="008C35D2" w:rsidP="003616DF">
                      <w:pPr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POC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52CB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D209B34" wp14:editId="76EEFDD8">
                <wp:simplePos x="0" y="0"/>
                <wp:positionH relativeFrom="margin">
                  <wp:posOffset>6915150</wp:posOffset>
                </wp:positionH>
                <wp:positionV relativeFrom="paragraph">
                  <wp:posOffset>2276475</wp:posOffset>
                </wp:positionV>
                <wp:extent cx="1295400" cy="523875"/>
                <wp:effectExtent l="0" t="0" r="19050" b="2857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523875"/>
                          <a:chOff x="0" y="0"/>
                          <a:chExt cx="1295400" cy="52387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3815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7630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3815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7630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09B34" id="Group 113" o:spid="_x0000_s1253" style="position:absolute;margin-left:544.5pt;margin-top:179.25pt;width:102pt;height:41.25pt;z-index:251707392;mso-position-horizontal-relative:margin" coordsize="12954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">
                <v:rect id="Rectangle 114" o:spid="_x0000_s1254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zP3cIA&#10;AADcAAAADwAAAGRycy9kb3ducmV2LnhtbESP3YrCMBCF7xd8hzCCd2takVW6prIIgghe+PMAQzPb&#10;dNtMShNt+/ZGEPZuhnPmfGc228E24kGdrxwrSOcJCOLC6YpLBbfr/nMNwgdkjY1jUjCSh20++dhg&#10;pl3PZ3pcQiliCPsMFZgQ2kxKXxiy6OeuJY7ar+sshrh2pdQd9jHcNnKRJF/SYsWRYLClnaGivtxt&#10;hCCdx3TV7+qTGY4VNeMf3UelZtPh5xtEoCH8m9/XBx3rp0t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M/dwgAAANwAAAAPAAAAAAAAAAAAAAAAAJgCAABkcnMvZG93&#10;bnJldi54bWxQSwUGAAAAAAQABAD1AAAAhwMAAAAA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rect>
                <v:rect id="Rectangle 115" o:spid="_x0000_s1255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BqRsIA&#10;AADcAAAADwAAAGRycy9kb3ducmV2LnhtbESP3YrCMBCF7xd8hzCCd2tawVW6prIIgghe+PMAQzPb&#10;dNtMShNt+/ZGEPZuhnPmfGc228E24kGdrxwrSOcJCOLC6YpLBbfr/nMNwgdkjY1jUjCSh20++dhg&#10;pl3PZ3pcQiliCPsMFZgQ2kxKXxiy6OeuJY7ar+sshrh2pdQd9jHcNnKRJF/SYsWRYLClnaGivtxt&#10;hCCdx3TV7+qTGY4VNeMf3UelZtPh5xtEoCH8m9/XBx3rp0t4PRMnk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4GpGwgAAANwAAAAPAAAAAAAAAAAAAAAAAJgCAABkcnMvZG93&#10;bnJldi54bWxQSwUGAAAAAAQABAD1AAAAhwMAAAAA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rect>
                <v:rect id="Rectangle 116" o:spid="_x0000_s1256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0Mc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A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y9DHBAAAA3AAAAA8AAAAAAAAAAAAAAAAAmAIAAGRycy9kb3du&#10;cmV2LnhtbFBLBQYAAAAABAAEAPUAAACG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rect>
                <v:rect id="Rectangle 117" o:spid="_x0000_s1257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5Rqs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C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+UarBAAAA3AAAAA8AAAAAAAAAAAAAAAAAmAIAAGRycy9kb3du&#10;cmV2LnhtbFBLBQYAAAAABAAEAPUAAACG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rect>
                <v:rect id="Rectangle 118" o:spid="_x0000_s1258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F2MEA&#10;AADcAAAADwAAAGRycy9kb3ducmV2LnhtbESPzYrCMBDH74LvEEbYm6b14ErXKCIIInjQ9QGGZrap&#10;NpPSRNu+/c5hYW8zzP/jN5vd4Bv1pi7WgQ3kiwwUcRlszZWB+/dxvgYVE7LFJjAZGCnCbjudbLCw&#10;oecrvW+pUhLCsUADLqW20DqWjjzGRWiJ5fYTOo9J1q7StsNewn2jl1m20h5rlgaHLR0clc/by0sJ&#10;0nXMP/vD8+KGc03N+KDXaMzHbNh/gUo0pH/xn/tkBT8XWnlGJt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hxdjBAAAA3AAAAA8AAAAAAAAAAAAAAAAAmAIAAGRycy9kb3du&#10;cmV2LnhtbFBLBQYAAAAABAAEAPUAAACG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rect>
                <v:rect id="Rectangle 119" o:spid="_x0000_s1259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1gQ8MA&#10;AADcAAAADwAAAGRycy9kb3ducmV2LnhtbESP3YrCMBCF7xd8hzCCd2taL1ztmsoiCCJ44c8DDM1s&#10;020zKU207dsbQdi7Gc6Z853ZbAfbiAd1vnKsIJ0nIIgLpysuFdyu+88VCB+QNTaOScFIHrb55GOD&#10;mXY9n+lxCaWIIewzVGBCaDMpfWHIop+7ljhqv66zGOLalVJ32Mdw28hFkiylxYojwWBLO0NFfbnb&#10;CEE6j+lXv6tPZjhW1Ix/dB+Vmk2Hn28QgYbwb35fH3Ssn67h9UycQO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1gQ8MAAADcAAAADwAAAAAAAAAAAAAAAACYAgAAZHJzL2Rv&#10;d25yZXYueG1sUEsFBgAAAAAEAAQA9QAAAIgDAAAAAA=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552CB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98D2D25" wp14:editId="4809D103">
                <wp:simplePos x="0" y="0"/>
                <wp:positionH relativeFrom="margin">
                  <wp:posOffset>6915150</wp:posOffset>
                </wp:positionH>
                <wp:positionV relativeFrom="paragraph">
                  <wp:posOffset>1495425</wp:posOffset>
                </wp:positionV>
                <wp:extent cx="1295400" cy="523875"/>
                <wp:effectExtent l="0" t="0" r="19050" b="28575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523875"/>
                          <a:chOff x="0" y="0"/>
                          <a:chExt cx="1295400" cy="523875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3815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87630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3815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87630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8D2D25" id="Group 120" o:spid="_x0000_s1260" style="position:absolute;margin-left:544.5pt;margin-top:117.75pt;width:102pt;height:41.25pt;z-index:251709440;mso-position-horizontal-relative:margin" coordsize="12954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">
                <v:rect id="Rectangle 121" o:spid="_x0000_s1261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uzQr8A&#10;AADcAAAADwAAAGRycy9kb3ducmV2LnhtbERPvQrCMBDeBd8hnOAimtZBpBpFBEHc/Bl0O5qzrTaX&#10;0qRafXojCG738f3efNmaUjyodoVlBfEoAkGcWl1wpuB03AynIJxH1lhaJgUvcrBcdDtzTLR98p4e&#10;B5+JEMIuQQW591UipUtzMuhGtiIO3NXWBn2AdSZ1jc8Qbko5jqKJNFhwaMixonVO6f3QGAXNJbvu&#10;bHluTjd51O9bNIgrOVCq32tXMxCeWv8X/9xbHeaPY/g+Ey6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O7NCvwAAANwAAAAPAAAAAAAAAAAAAAAAAJgCAABkcnMvZG93bnJl&#10;di54bWxQSwUGAAAAAAQABAD1AAAAhAMAAAAA&#10;" fillcolor="black [3213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rect>
                <v:rect id="Rectangle 122" o:spid="_x0000_s1262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4j8EA&#10;AADcAAAADwAAAGRycy9kb3ducmV2LnhtbESPzarCMBCF94LvEEa4O5vahUo1igiCXHDhzwMMzdhU&#10;m0lpom3f/uaC4G6Gc+Z8Z9bb3tbiTa2vHCuYJSkI4sLpiksFt+thugThA7LG2jEpGMjDdjMerTHX&#10;ruMzvS+hFDGEfY4KTAhNLqUvDFn0iWuIo3Z3rcUQ17aUusUuhttaZmk6lxYrjgSDDe0NFc/Ly0YI&#10;0nmYLbr982T634rq4UGvQamfSb9bgQjUh6/5c33UsX6Wwf8zc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lOI/BAAAA3AAAAA8AAAAAAAAAAAAAAAAAmAIAAGRycy9kb3du&#10;cmV2LnhtbFBLBQYAAAAABAAEAPUAAACG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rect>
                <v:rect id="Rectangle 123" o:spid="_x0000_s1263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dFMMA&#10;AADcAAAADwAAAGRycy9kb3ducmV2LnhtbESP3WrCQBCF74W+wzIF73SjQi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mdFMMAAADcAAAADwAAAAAAAAAAAAAAAACYAgAAZHJzL2Rv&#10;d25yZXYueG1sUEsFBgAAAAAEAAQA9QAAAIgDAAAAAA=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rect>
                <v:rect id="Rectangle 124" o:spid="_x0000_s1264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AFYMMA&#10;AADcAAAADwAAAGRycy9kb3ducmV2LnhtbESP3WrCQBCF74W+wzIF73SjS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AFYMMAAADcAAAADwAAAAAAAAAAAAAAAACYAgAAZHJzL2Rv&#10;d25yZXYueG1sUEsFBgAAAAAEAAQA9QAAAIgDAAAAAA=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rect>
                <v:rect id="Rectangle 125" o:spid="_x0000_s1265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g+8MA&#10;AADcAAAADwAAAGRycy9kb3ducmV2LnhtbESP3WrCQBCF74W+wzIF73SjY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yg+8MAAADcAAAADwAAAAAAAAAAAAAAAACYAgAAZHJzL2Rv&#10;d25yZXYueG1sUEsFBgAAAAAEAAQA9QAAAIgDAAAAAA=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rect>
                <v:rect id="Rectangle 126" o:spid="_x0000_s1266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552CB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BA4417F" wp14:editId="27718413">
                <wp:simplePos x="0" y="0"/>
                <wp:positionH relativeFrom="margin">
                  <wp:posOffset>6915150</wp:posOffset>
                </wp:positionH>
                <wp:positionV relativeFrom="paragraph">
                  <wp:posOffset>752475</wp:posOffset>
                </wp:positionV>
                <wp:extent cx="1295400" cy="523875"/>
                <wp:effectExtent l="0" t="0" r="19050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523875"/>
                          <a:chOff x="0" y="0"/>
                          <a:chExt cx="1295400" cy="523875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3815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87630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3815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87630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4417F" id="Group 127" o:spid="_x0000_s1267" style="position:absolute;margin-left:544.5pt;margin-top:59.25pt;width:102pt;height:41.25pt;z-index:251711488;mso-position-horizontal-relative:margin" coordsize="12954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">
                <v:rect id="Rectangle 192" o:spid="_x0000_s1268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rxaMMA&#10;AADcAAAADwAAAGRycy9kb3ducmV2LnhtbESP3WrCQBCF74W+wzIF73SjF7bGrFKEgghexPoAQ3bM&#10;xmRnQ3bNz9u7hULvZjhnzncmO4y2ET11vnKsYLVMQBAXTldcKrj9fC8+QfiArLFxTAom8nDYv80y&#10;TLUbOKf+GkoRQ9inqMCE0KZS+sKQRb90LXHU7q6zGOLalVJ3OMRw28h1kmykxYojwWBLR0NFfX3a&#10;CEHKp9XHcKwvZjxX1EwPek5Kzd/Hrx2IQGP4N/9dn3Ssv13D7zNxAr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rxaMMAAADcAAAADwAAAAAAAAAAAAAAAACYAgAAZHJzL2Rv&#10;d25yZXYueG1sUEsFBgAAAAAEAAQA9QAAAIgDAAAAAA=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  <v:rect id="Rectangle 193" o:spid="_x0000_s1269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ZU88IA&#10;AADcAAAADwAAAGRycy9kb3ducmV2LnhtbESP3YrCMBCF7xd8hzCCd2uqgj/VKCIIIuyFPw8wNGNT&#10;bSalibZ9e7MgeDfDOXO+M6tNa0vxotoXjhWMhgkI4szpgnMF18v+dw7CB2SNpWNS0JGHzbr3s8JU&#10;u4ZP9DqHXMQQ9ikqMCFUqZQ+M2TRD11FHLWbqy2GuNa51DU2MdyWcpwkU2mx4EgwWNHOUPY4P22E&#10;IJ260azZPf5Meyyo7O707JQa9NvtEkSgNnzNn+uDjvUXE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lTzwgAAANwAAAAPAAAAAAAAAAAAAAAAAJgCAABkcnMvZG93&#10;bnJldi54bWxQSwUGAAAAAAQABAD1AAAAhwMAAAAA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194" o:spid="_x0000_s1270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/Mh8IA&#10;AADcAAAADwAAAGRycy9kb3ducmV2LnhtbESP3YrCMBCF7xd8hzCCd2uqiD/VKCIIIuyFPw8wNGNT&#10;bSalibZ9e7MgeDfDOXO+M6tNa0vxotoXjhWMhgkI4szpgnMF18v+dw7CB2SNpWNS0JGHzbr3s8JU&#10;u4ZP9DqHXMQQ9ikqMCFUqZQ+M2TRD11FHLWbqy2GuNa51DU2MdyWcpwkU2mx4EgwWNHOUPY4P22E&#10;IJ260azZPf5Meyyo7O707JQa9NvtEkSgNnzNn+uDjvUXE/h/Jk4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8yHwgAAANwAAAAPAAAAAAAAAAAAAAAAAJgCAABkcnMvZG93&#10;bnJldi54bWxQSwUGAAAAAAQABAD1AAAAhwMAAAAA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195" o:spid="_x0000_s1271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NpHMEA&#10;AADcAAAADwAAAGRycy9kb3ducmV2LnhtbESP3YrCMBCF7xd8hzCCd2uq4F81igiCCHvhzwMMzdhU&#10;m0lpom3f3iwI3s1wzpzvzGrT2lK8qPaFYwWjYQKCOHO64FzB9bL/nYPwAVlj6ZgUdORhs+79rDDV&#10;ruETvc4hFzGEfYoKTAhVKqXPDFn0Q1cRR+3maoshrnUudY1NDLelHCfJVFosOBIMVrQzlD3OTxsh&#10;SKduNGt2jz/THgsquzs9O6UG/Xa7BBGoDV/z5/qgY/3FBP6fiRP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zaRzBAAAA3AAAAA8AAAAAAAAAAAAAAAAAmAIAAGRycy9kb3du&#10;cmV2LnhtbFBLBQYAAAAABAAEAPUAAACG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196" o:spid="_x0000_s1272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H3a8MA&#10;AADcAAAADwAAAGRycy9kb3ducmV2LnhtbESP3YrCMBCF7xd8hzCCd9vUvXC1mhYRhEXYC38eYGjG&#10;ptpMShNt+/YbQdi7Gc6Z853ZFINtxJM6XztWME9SEMSl0zVXCi7n/ecShA/IGhvHpGAkD0U++dhg&#10;pl3PR3qeQiViCPsMFZgQ2kxKXxqy6BPXEkft6jqLIa5dJXWHfQy3jfxK04W0WHMkGGxpZ6i8nx42&#10;QpCO4/y7391/zXCoqRlv9BiVmk2H7RpEoCH8m9/XPzrWXy3g9Uy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H3a8MAAADcAAAADwAAAAAAAAAAAAAAAACYAgAAZHJzL2Rv&#10;d25yZXYueG1sUEsFBgAAAAAEAAQA9QAAAIgDAAAAAA=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ect>
                <v:rect id="Rectangle 197" o:spid="_x0000_s1273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1S8MMA&#10;AADcAAAADwAAAGRycy9kb3ducmV2LnhtbESPQWvCQBCF7wX/wzKCt7qxh8bGrCKCUAoeov6AITvN&#10;xmRnQ3Y1yb93hUJvM7w373uT70bbigf1vnasYLVMQBCXTtdcKbheju9rED4ga2wdk4KJPOy2s7cc&#10;M+0GLuhxDpWIIewzVGBC6DIpfWnIol+6jjhqv663GOLaV1L3OMRw28qPJPmUFmuOBIMdHQyVzflu&#10;IwSpmFbpcGhOZvypqZ1udJ+UWszH/QZEoDH8m/+uv3Ws/5XC65k4gd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1S8MMAAADcAAAADwAAAAAAAAAAAAAAAACYAgAAZHJzL2Rv&#10;d25yZXYueG1sUEsFBgAAAAAEAAQA9QAAAIgDAAAAAA=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552CB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8E485B3" wp14:editId="01E9F1BB">
                <wp:simplePos x="0" y="0"/>
                <wp:positionH relativeFrom="margin">
                  <wp:posOffset>6915150</wp:posOffset>
                </wp:positionH>
                <wp:positionV relativeFrom="paragraph">
                  <wp:posOffset>3028950</wp:posOffset>
                </wp:positionV>
                <wp:extent cx="1295400" cy="523875"/>
                <wp:effectExtent l="0" t="0" r="19050" b="2857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523875"/>
                          <a:chOff x="0" y="0"/>
                          <a:chExt cx="1295400" cy="523875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38150" y="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876300" y="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0" y="28575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38150" y="28575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76300" y="28575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485B3" id="Group 106" o:spid="_x0000_s1274" style="position:absolute;margin-left:544.5pt;margin-top:238.5pt;width:102pt;height:41.25pt;z-index:251705344;mso-position-horizontal-relative:margin" coordsize="12954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">
                <v:rect id="Rectangle 107" o:spid="_x0000_s1275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9m8QA&#10;AADcAAAADwAAAGRycy9kb3ducmV2LnhtbERPTWvCQBC9C/0PyxS86SaFxhJdJSkURKFgKqXehuyY&#10;hGZn0+xq0n/fLQje5vE+Z7UZTSuu1LvGsoJ4HoEgLq1uuFJw/HibvYBwHllja5kU/JKDzfphssJU&#10;24EPdC18JUIIuxQV1N53qZSurMmgm9uOOHBn2xv0AfaV1D0OIdy08imKEmmw4dBQY0evNZXfxcUo&#10;+Dw8nynPk6N8P2U/WVxsx/3uS6np45gtQXga/V18c291mB8t4P+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GPZvEAAAA3AAAAA8AAAAAAAAAAAAAAAAAmAIAAGRycy9k&#10;b3ducmV2LnhtbFBLBQYAAAAABAAEAPUAAACJAwAAAAA=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29</w:t>
                        </w:r>
                      </w:p>
                    </w:txbxContent>
                  </v:textbox>
                </v:rect>
                <v:rect id="Rectangle 108" o:spid="_x0000_s1276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p6cUA&#10;AADcAAAADwAAAGRycy9kb3ducmV2LnhtbESPQWvCQBCF7wX/wzKF3urGgiKpq0RBEAuCUcTehuyY&#10;hGZnY3ar8d93DgVvM7w3730zW/SuUTfqQu3ZwGiYgCIuvK25NHA8rN+noEJEtth4JgMPCrCYD15m&#10;mFp/5z3d8lgqCeGQooEqxjbVOhQVOQxD3xKLdvGdwyhrV2rb4V3CXaM/kmSiHdYsDRW2tKqo+Ml/&#10;nYHTfnyh5XJy1Lvv7JqN8k3/tT0b8/baZ5+gIvXxaf6/3ljBT4RWnpEJ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2anpxQAAANwAAAAPAAAAAAAAAAAAAAAAAJgCAABkcnMv&#10;ZG93bnJldi54bWxQSwUGAAAAAAQABAD1AAAAigMAAAAA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30</w:t>
                        </w:r>
                      </w:p>
                    </w:txbxContent>
                  </v:textbox>
                </v:rect>
                <v:rect id="Rectangle 109" o:spid="_x0000_s1277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UMcsQA&#10;AADcAAAADwAAAGRycy9kb3ducmV2LnhtbERPTWvCQBC9C/0PyxS86SaFBhtdJSkURKFgKqXehuyY&#10;hGZn0+xq0n/fLQje5vE+Z7UZTSuu1LvGsoJ4HoEgLq1uuFJw/HibLUA4j6yxtUwKfsnBZv0wWWGq&#10;7cAHuha+EiGEXYoKau+7VEpX1mTQzW1HHLiz7Q36APtK6h6HEG5a+RRFiTTYcGiosaPXmsrv4mIU&#10;fB6ez5TnyVG+n7KfLC624373pdT0ccyWIDyN/i6+ubc6zI9e4P+ZcIF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VDHLEAAAA3AAAAA8AAAAAAAAAAAAAAAAAmAIAAGRycy9k&#10;b3ducmV2LnhtbFBLBQYAAAAABAAEAPUAAACJAwAAAAA=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31</w:t>
                        </w:r>
                      </w:p>
                    </w:txbxContent>
                  </v:textbox>
                </v:rect>
                <v:rect id="Rectangle 110" o:spid="_x0000_s1278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YzMsYA&#10;AADcAAAADwAAAGRycy9kb3ducmV2LnhtbESPQWvCQBCF74X+h2WE3uomhUqJrhILgrRQMIrobciO&#10;STA7G7NbTf+9cxB6m+G9ee+b2WJwrbpSHxrPBtJxAoq49LbhysBuu3r9ABUissXWMxn4owCL+fPT&#10;DDPrb7yhaxErJSEcMjRQx9hlWoeyJodh7Dti0U6+dxhl7Stte7xJuGv1W5JMtMOGpaHGjj5rKs/F&#10;rzOw37yfaLmc7PTPMb/kabEevr8OxryMhnwKKtIQ/82P67UV/FTw5RmZ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YzMsYAAADcAAAADwAAAAAAAAAAAAAAAACYAgAAZHJz&#10;L2Rvd25yZXYueG1sUEsFBgAAAAAEAAQA9QAAAIsDAAAAAA==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32</w:t>
                        </w:r>
                      </w:p>
                    </w:txbxContent>
                  </v:textbox>
                </v:rect>
                <v:rect id="Rectangle 111" o:spid="_x0000_s1279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WqcQA&#10;AADcAAAADwAAAGRycy9kb3ducmV2LnhtbERPTWvCQBC9F/oflhF6azYpVEp0lVgoSAsFYxC9Ddkx&#10;CWZn0+w2Sf+9KxS8zeN9znI9mVYM1LvGsoIkikEQl1Y3XCko9h/PbyCcR9bYWiYFf+RgvXp8WGKq&#10;7cg7GnJfiRDCLkUFtfddKqUrazLoItsRB+5se4M+wL6SuscxhJtWvsTxXBpsODTU2NF7TeUl/zUK&#10;DrvXM20280J+n7KfLMm309fnUamn2ZQtQHia/F38797qMD9J4PZ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6lqnEAAAA3AAAAA8AAAAAAAAAAAAAAAAAmAIAAGRycy9k&#10;b3ducmV2LnhtbFBLBQYAAAAABAAEAPUAAACJAwAAAAA=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33</w:t>
                        </w:r>
                      </w:p>
                    </w:txbxContent>
                  </v:textbox>
                </v:rect>
                <v:rect id="Rectangle 112" o:spid="_x0000_s1280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I3sIA&#10;AADcAAAADwAAAGRycy9kb3ducmV2LnhtbERPTYvCMBC9C/sfwizsTdMKylKNUgVBXBCsIu5taMa2&#10;bDOpTdT6742w4G0e73Om887U4katqywriAcRCOLc6ooLBYf9qv8NwnlkjbVlUvAgB/PZR2+KibZ3&#10;3tEt84UIIewSVFB63yRSurwkg25gG+LAnW1r0AfYFlK3eA/hppbDKBpLgxWHhhIbWpaU/2VXo+C4&#10;G51psRgf5PY3vaRxtu5+Nielvj67dALCU+ff4n/3Wof5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AjewgAAANwAAAAPAAAAAAAAAAAAAAAAAJgCAABkcnMvZG93&#10;bnJldi54bWxQSwUGAAAAAAQABAD1AAAAhwMAAAAA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34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552CB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6EB5446" wp14:editId="0D0CC3E6">
                <wp:simplePos x="0" y="0"/>
                <wp:positionH relativeFrom="margin">
                  <wp:posOffset>6915150</wp:posOffset>
                </wp:positionH>
                <wp:positionV relativeFrom="paragraph">
                  <wp:posOffset>3771900</wp:posOffset>
                </wp:positionV>
                <wp:extent cx="1295400" cy="52387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523875"/>
                          <a:chOff x="0" y="0"/>
                          <a:chExt cx="1295400" cy="523875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38150" y="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876300" y="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0" y="28575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38150" y="28575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876300" y="285750"/>
                            <a:ext cx="419100" cy="23812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B5446" id="Group 198" o:spid="_x0000_s1281" style="position:absolute;margin-left:544.5pt;margin-top:297pt;width:102pt;height:41.25pt;z-index:251713536;mso-position-horizontal-relative:margin" coordsize="12954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">
                <v:rect id="Rectangle 199" o:spid="_x0000_s1282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+Z9cMA&#10;AADcAAAADwAAAGRycy9kb3ducmV2LnhtbERPTYvCMBC9L/gfwgje1tQFZa1GqYIgCoJdEb0NzdgW&#10;m0m3iVr/vREW9jaP9znTeWsqcafGlZYVDPoRCOLM6pJzBYef1ec3COeRNVaWScGTHMxnnY8pxto+&#10;eE/31OcihLCLUUHhfR1L6bKCDLq+rYkDd7GNQR9gk0vd4COEm0p+RdFIGiw5NBRY07Kg7JrejILj&#10;fnihxWJ0kLtz8psM0nW73ZyU6nXbZALCU+v/xX/utQ7zx2N4PxMu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+Z9cMAAADcAAAADwAAAAAAAAAAAAAAAACYAgAAZHJzL2Rv&#10;d25yZXYueG1sUEsFBgAAAAAEAAQA9QAAAIgDAAAAAA==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rect>
                <v:rect id="Rectangle 200" o:spid="_x0000_s1283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Ek8QA&#10;AADcAAAADwAAAGRycy9kb3ducmV2LnhtbESPQYvCMBSE74L/IbyFvWnqgiJdo1RBEBcEaxH39mie&#10;bdnmpTZZrf/eCILHYWa+YWaLztTiSq2rLCsYDSMQxLnVFRcKssN6MAXhPLLG2jIpuJODxbzfm2Gs&#10;7Y33dE19IQKEXYwKSu+bWEqXl2TQDW1DHLyzbQ36INtC6hZvAW5q+RVFE2mw4rBQYkOrkvK/9N8o&#10;OO7HZ1ouJ5nc/SaXZJRuup/tSanPjy75BuGp8+/wq73RCgIRnmfC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KxJPEAAAA3AAAAA8AAAAAAAAAAAAAAAAAmAIAAGRycy9k&#10;b3ducmV2LnhtbFBLBQYAAAAABAAEAPUAAACJAwAAAAA=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rect>
                <v:rect id="Rectangle 201" o:spid="_x0000_s1284" style="position:absolute;left:8763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hCMYA&#10;AADc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WL4PxOO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ZhCMYAAADcAAAADwAAAAAAAAAAAAAAAACYAgAAZHJz&#10;L2Rvd25yZXYueG1sUEsFBgAAAAAEAAQA9QAAAIsDAAAAAA==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rect>
                <v:rect id="Rectangle 202" o:spid="_x0000_s1285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T/f8QA&#10;AADc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RRDM8z4Qj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/3/EAAAA3AAAAA8AAAAAAAAAAAAAAAAAmAIAAGRycy9k&#10;b3ducmV2LnhtbFBLBQYAAAAABAAEAPUAAACJAwAAAAA=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rect>
                <v:rect id="Rectangle 203" o:spid="_x0000_s1286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a5MUA&#10;AADc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YPoG/7Oh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FrkxQAAANwAAAAPAAAAAAAAAAAAAAAAAJgCAABkcnMv&#10;ZG93bnJldi54bWxQSwUGAAAAAAQABAD1AAAAigMAAAAA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rect>
                <v:rect id="Rectangle 204" o:spid="_x0000_s1287" style="position:absolute;left:8763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CkMUA&#10;AADcAAAADwAAAGRycy9kb3ducmV2LnhtbESPQYvCMBSE7wv+h/CEva2psopUo1RhQRQEq4jeHs2z&#10;LTYvtclq/fdmYcHjMDPfMNN5aypxp8aVlhX0exEI4szqknMFh/3P1xiE88gaK8uk4EkO5rPOxxRj&#10;bR+8o3vqcxEg7GJUUHhfx1K6rCCDrmdr4uBdbGPQB9nkUjf4CHBTyUEUjaTBksNCgTUtC8qu6a9R&#10;cNwNL7RYjA5ye05uST9dtZv1SanPbptMQHhq/Tv8315pBYPoG/7Oh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scKQxQAAANwAAAAPAAAAAAAAAAAAAAAAAJgCAABkcnMv&#10;ZG93bnJldi54bWxQSwUGAAAAAAQABAD1AAAAigMAAAAA&#10;" filled="f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552CB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7C3A80F" wp14:editId="38131381">
                <wp:simplePos x="0" y="0"/>
                <wp:positionH relativeFrom="column">
                  <wp:posOffset>6915150</wp:posOffset>
                </wp:positionH>
                <wp:positionV relativeFrom="paragraph">
                  <wp:posOffset>0</wp:posOffset>
                </wp:positionV>
                <wp:extent cx="857250" cy="523875"/>
                <wp:effectExtent l="0" t="0" r="19050" b="285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523875"/>
                          <a:chOff x="0" y="0"/>
                          <a:chExt cx="857250" cy="523875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38150" y="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38150" y="285750"/>
                            <a:ext cx="4191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35D2" w:rsidRDefault="008C35D2" w:rsidP="007513C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3A80F" id="Group 205" o:spid="_x0000_s1288" style="position:absolute;margin-left:544.5pt;margin-top:0;width:67.5pt;height:41.25pt;z-index:251715584" coordsize="8572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">
                <v:rect id="Rectangle 206" o:spid="_x0000_s1289" style="position:absolute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4DkL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E1m8D0Tj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/OA5C+AAAA3AAAAA8AAAAAAAAAAAAAAAAAmAIAAGRycy9kb3ducmV2&#10;LnhtbFBLBQYAAAAABAAEAPUAAACD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ect>
                <v:rect id="Rectangle 207" o:spid="_x0000_s1290" style="position:absolute;left:4381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mC74A&#10;AADcAAAADwAAAGRycy9kb3ducmV2LnhtbESPywrCMBBF94L/EEZwp6kuVKpRRBBEcOHjA4ZmbKrN&#10;pDTRtn9vBMHl5T4Od7VpbSneVPvCsYLJOAFBnDldcK7gdt2PFiB8QNZYOiYFHXnYrPu9FabaNXym&#10;9yXkIo6wT1GBCaFKpfSZIYt+7Cri6N1dbTFEWedS19jEcVvKaZLMpMWCI8FgRTtD2fPyshGCdO4m&#10;82b3PJn2WFDZPejVKTUctNsliEBt+Id/7YNWME3m8D0Tj4B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CCpgu+AAAA3AAAAA8AAAAAAAAAAAAAAAAAmAIAAGRycy9kb3ducmV2&#10;LnhtbFBLBQYAAAAABAAEAPUAAACD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208" o:spid="_x0000_s1291" style="position:absolute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0yeb4A&#10;AADcAAAADwAAAGRycy9kb3ducmV2LnhtbERPzYrCMBC+C75DGGFvmurBXapRRBBE8KC7DzA0Y1Nt&#10;JqWJtn1757Dg8eP7X297X6sXtbEKbGA+y0ARF8FWXBr4+z1Mf0DFhGyxDkwGBoqw3YxHa8xt6PhC&#10;r2sqlYRwzNGAS6nJtY6FI49xFhpi4W6h9ZgEtqW2LXYS7mu9yLKl9lixNDhsaO+oeFyfXkqQLsP8&#10;u9s/zq4/VVQPd3oOxnxN+t0KVKI+fcT/7qM1sMhkrZyRI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dMnm+AAAA3AAAAA8AAAAAAAAAAAAAAAAAmAIAAGRycy9kb3ducmV2&#10;LnhtbFBLBQYAAAAABAAEAPUAAACD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rect id="Rectangle 209" o:spid="_x0000_s1292" style="position:absolute;left:4381;top:2857;width:4191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GX4sEA&#10;AADcAAAADwAAAGRycy9kb3ducmV2LnhtbESPzYrCMBSF9wO+Q7jC7KapLkbtmBYRhGHAhT8PcGmu&#10;TcfmpjTRtm9vBMHl4fx8nHUx2EbcqfO1YwWzJAVBXDpdc6XgfNp9LUH4gKyxcUwKRvJQ5JOPNWba&#10;9Xyg+zFUIo6wz1CBCaHNpPSlIYs+cS1x9C6usxii7CqpO+zjuG3kPE2/pcWaI8FgS1tD5fV4sxGC&#10;dBhni3573Zvhr6Zm/KfbqNTndNj8gAg0hHf41f7VCubpC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Rl+LBAAAA3AAAAA8AAAAAAAAAAAAAAAAAmAIAAGRycy9kb3du&#10;cmV2LnhtbFBLBQYAAAAABAAEAPUAAACGAwAAAAA=&#10;" fillcolor="#5b9bd5 [3204]" strokecolor="#1f4d78 [1604]" strokeweight="1pt">
                  <v:textbox>
                    <w:txbxContent>
                      <w:p w:rsidR="008C35D2" w:rsidRDefault="008C35D2" w:rsidP="007513C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008B0" w:rsidSect="00D666B6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D2" w:rsidRDefault="008C35D2" w:rsidP="005027A2">
      <w:pPr>
        <w:spacing w:after="0" w:line="240" w:lineRule="auto"/>
      </w:pPr>
      <w:r>
        <w:separator/>
      </w:r>
    </w:p>
  </w:endnote>
  <w:endnote w:type="continuationSeparator" w:id="0">
    <w:p w:rsidR="008C35D2" w:rsidRDefault="008C35D2" w:rsidP="0050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D2" w:rsidRDefault="008C35D2" w:rsidP="005027A2">
      <w:pPr>
        <w:spacing w:after="0" w:line="240" w:lineRule="auto"/>
      </w:pPr>
      <w:r>
        <w:separator/>
      </w:r>
    </w:p>
  </w:footnote>
  <w:footnote w:type="continuationSeparator" w:id="0">
    <w:p w:rsidR="008C35D2" w:rsidRDefault="008C35D2" w:rsidP="00502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5D2" w:rsidRPr="005027A2" w:rsidRDefault="008C35D2" w:rsidP="005027A2">
    <w:pPr>
      <w:pStyle w:val="Header"/>
      <w:jc w:val="center"/>
      <w:rPr>
        <w:b/>
        <w:color w:val="002060"/>
        <w:sz w:val="32"/>
      </w:rPr>
    </w:pPr>
    <w:r w:rsidRPr="005027A2">
      <w:rPr>
        <w:b/>
        <w:color w:val="002060"/>
        <w:sz w:val="32"/>
      </w:rPr>
      <w:t>Capital One UK ODC – 7 th Floor – S2 – Electronic 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D7"/>
    <w:rsid w:val="0009716E"/>
    <w:rsid w:val="001552CB"/>
    <w:rsid w:val="003616DF"/>
    <w:rsid w:val="005027A2"/>
    <w:rsid w:val="006008B0"/>
    <w:rsid w:val="006E0798"/>
    <w:rsid w:val="007228D7"/>
    <w:rsid w:val="007513C1"/>
    <w:rsid w:val="008C35D2"/>
    <w:rsid w:val="00A05C27"/>
    <w:rsid w:val="00D6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9E0CE-9714-4227-A89A-4E9E32F0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66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6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6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6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6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B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7A2"/>
  </w:style>
  <w:style w:type="paragraph" w:styleId="Footer">
    <w:name w:val="footer"/>
    <w:basedOn w:val="Normal"/>
    <w:link w:val="FooterChar"/>
    <w:uiPriority w:val="99"/>
    <w:unhideWhenUsed/>
    <w:rsid w:val="00502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36DA1-4416-4A71-8F85-3EBF785B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BD742766</Template>
  <TotalTime>235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 Dande (Financial Services)</dc:creator>
  <cp:keywords/>
  <dc:description/>
  <cp:lastModifiedBy>Hari Kishan Dande (Financial Services)</cp:lastModifiedBy>
  <cp:revision>5</cp:revision>
  <dcterms:created xsi:type="dcterms:W3CDTF">2016-05-19T11:38:00Z</dcterms:created>
  <dcterms:modified xsi:type="dcterms:W3CDTF">2016-05-19T15:33:00Z</dcterms:modified>
</cp:coreProperties>
</file>